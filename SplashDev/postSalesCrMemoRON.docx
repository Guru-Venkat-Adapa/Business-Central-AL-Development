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0F597" w14:textId="4E522899" w:rsidR="00703198" w:rsidRDefault="0011761D" w:rsidP="007031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EC5DA8" wp14:editId="3ED95CB3">
                <wp:simplePos x="0" y="0"/>
                <wp:positionH relativeFrom="margin">
                  <wp:posOffset>3696541</wp:posOffset>
                </wp:positionH>
                <wp:positionV relativeFrom="paragraph">
                  <wp:posOffset>138430</wp:posOffset>
                </wp:positionV>
                <wp:extent cx="998855" cy="226695"/>
                <wp:effectExtent l="0" t="0" r="10795" b="20955"/>
                <wp:wrapSquare wrapText="bothSides"/>
                <wp:docPr id="3350787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40C9" w14:textId="4EC3FF7D" w:rsidR="0011761D" w:rsidRPr="008F57E2" w:rsidRDefault="0011761D" w:rsidP="0011761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379FB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color w:val="379FBA"/>
                                <w:sz w:val="18"/>
                                <w:szCs w:val="18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0EC5DA8">
                <v:stroke joinstyle="miter"/>
                <v:path gradientshapeok="t" o:connecttype="rect"/>
              </v:shapetype>
              <v:shape id="Text Box 2" style="position:absolute;margin-left:291.05pt;margin-top:10.9pt;width:78.65pt;height:1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">
                <v:textbox>
                  <w:txbxContent>
                    <w:p w:rsidRPr="008F57E2" w:rsidR="0011761D" w:rsidP="0011761D" w:rsidRDefault="0011761D" w14:paraId="16D040C9" w14:textId="4EC3FF7D">
                      <w:pPr>
                        <w:rPr>
                          <w:rFonts w:ascii="Lato" w:hAnsi="Lato"/>
                          <w:b/>
                          <w:bCs/>
                          <w:color w:val="379FBA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color w:val="379FBA"/>
                          <w:sz w:val="18"/>
                          <w:szCs w:val="18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315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F03C0" wp14:editId="4D20BEE9">
                <wp:simplePos x="0" y="0"/>
                <wp:positionH relativeFrom="margin">
                  <wp:posOffset>-313690</wp:posOffset>
                </wp:positionH>
                <wp:positionV relativeFrom="paragraph">
                  <wp:posOffset>125524</wp:posOffset>
                </wp:positionV>
                <wp:extent cx="998855" cy="226695"/>
                <wp:effectExtent l="0" t="0" r="10795" b="20955"/>
                <wp:wrapSquare wrapText="bothSides"/>
                <wp:docPr id="1754381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B0F32" w14:textId="4004B105" w:rsidR="00B9401D" w:rsidRPr="008F57E2" w:rsidRDefault="00422363" w:rsidP="00B9401D">
                            <w:pPr>
                              <w:rPr>
                                <w:rFonts w:ascii="Lato" w:hAnsi="Lato"/>
                                <w:b/>
                                <w:bCs/>
                                <w:color w:val="379FBA"/>
                                <w:sz w:val="18"/>
                                <w:szCs w:val="18"/>
                              </w:rPr>
                            </w:pPr>
                            <w:r w:rsidRPr="008F57E2">
                              <w:rPr>
                                <w:rFonts w:ascii="Lato" w:hAnsi="Lato"/>
                                <w:b/>
                                <w:bCs/>
                                <w:color w:val="379FBA"/>
                                <w:sz w:val="18"/>
                                <w:szCs w:val="18"/>
                              </w:rPr>
                              <w:t>FURNIZOR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-24.7pt;margin-top:9.9pt;width:78.65pt;height:17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" w14:anchorId="79CF03C0">
                <v:textbox>
                  <w:txbxContent>
                    <w:p w:rsidRPr="008F57E2" w:rsidR="00B9401D" w:rsidP="00B9401D" w:rsidRDefault="00422363" w14:paraId="488B0F32" w14:textId="4004B105">
                      <w:pPr>
                        <w:rPr>
                          <w:rFonts w:ascii="Lato" w:hAnsi="Lato"/>
                          <w:b/>
                          <w:bCs/>
                          <w:color w:val="379FBA"/>
                          <w:sz w:val="18"/>
                          <w:szCs w:val="18"/>
                        </w:rPr>
                      </w:pPr>
                      <w:r w:rsidRPr="008F57E2">
                        <w:rPr>
                          <w:rFonts w:ascii="Lato" w:hAnsi="Lato"/>
                          <w:b/>
                          <w:bCs/>
                          <w:color w:val="379FBA"/>
                          <w:sz w:val="18"/>
                          <w:szCs w:val="18"/>
                        </w:rPr>
                        <w:t>FURNIZOR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513236" w14:textId="77777777" w:rsidR="00703198" w:rsidRDefault="00703198" w:rsidP="00782744">
      <w:pPr>
        <w:pStyle w:val="NoSpacing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-55"/>
        <w:tblW w:w="11108" w:type="dxa"/>
        <w:tblLook w:val="04A0" w:firstRow="1" w:lastRow="0" w:firstColumn="1" w:lastColumn="0" w:noHBand="0" w:noVBand="1"/>
      </w:tblPr>
      <w:tblGrid>
        <w:gridCol w:w="4855"/>
        <w:gridCol w:w="1445"/>
        <w:gridCol w:w="4808"/>
      </w:tblGrid>
      <w:tr w:rsidR="002A12AA" w14:paraId="25321843" w14:textId="77777777" w:rsidTr="00612120">
        <w:trPr>
          <w:trHeight w:val="282"/>
        </w:trPr>
        <w:sdt>
          <w:sdtPr>
            <w:alias w:val="#Nav: /Header/CompanyAddress1"/>
            <w:tag w:val="#Nav: Standard_Sales_Credit_Memo/1307"/>
            <w:id w:val="38875574"/>
            <w:placeholder>
              <w:docPart w:val="AF8542CC35454235BA49F79726B16F85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485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3804315" w14:textId="713E1A48" w:rsidR="002A12AA" w:rsidRPr="000200CE" w:rsidRDefault="00D64F6A" w:rsidP="002A12AA">
                <w:pPr>
                  <w:pStyle w:val="NoSpacing"/>
                </w:pPr>
                <w:r>
                  <w:t>CompanyAddress1</w:t>
                </w:r>
              </w:p>
            </w:tc>
          </w:sdtContent>
        </w:sdt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A9A4AB4" w14:textId="77777777" w:rsidR="002A12AA" w:rsidRDefault="002A12AA" w:rsidP="002A12AA">
            <w:pPr>
              <w:pStyle w:val="NoSpacing"/>
              <w:rPr>
                <w:sz w:val="12"/>
                <w:szCs w:val="12"/>
              </w:rPr>
            </w:pPr>
          </w:p>
        </w:tc>
        <w:sdt>
          <w:sdtPr>
            <w:rPr>
              <w:rFonts w:ascii="Lato" w:hAnsi="Lato"/>
              <w:b/>
              <w:bCs/>
              <w:sz w:val="18"/>
              <w:szCs w:val="18"/>
            </w:rPr>
            <w:alias w:val="#Nav: /Header/CustomerAddress1"/>
            <w:tag w:val="#Nav: Standard_Sales_Credit_Memo/1307"/>
            <w:id w:val="-288355009"/>
            <w:placeholder>
              <w:docPart w:val="21DB149489C84480A1C4015BB683CDB4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480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C30BF91" w14:textId="77777777" w:rsidR="002A12AA" w:rsidRDefault="002A12AA" w:rsidP="002A12AA">
                <w:pPr>
                  <w:pStyle w:val="NoSpacing"/>
                  <w:jc w:val="both"/>
                  <w:rPr>
                    <w:sz w:val="12"/>
                    <w:szCs w:val="12"/>
                  </w:rPr>
                </w:pPr>
                <w:r w:rsidRPr="00706B1F">
                  <w:rPr>
                    <w:rFonts w:ascii="Lato" w:hAnsi="Lato"/>
                    <w:b/>
                    <w:bCs/>
                    <w:sz w:val="18"/>
                    <w:szCs w:val="18"/>
                  </w:rPr>
                  <w:t>CustomerAddress1</w:t>
                </w:r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-68"/>
        <w:tblW w:w="11165" w:type="dxa"/>
        <w:tblLayout w:type="fixed"/>
        <w:tblLook w:val="04A0" w:firstRow="1" w:lastRow="0" w:firstColumn="1" w:lastColumn="0" w:noHBand="0" w:noVBand="1"/>
      </w:tblPr>
      <w:tblGrid>
        <w:gridCol w:w="895"/>
        <w:gridCol w:w="3770"/>
        <w:gridCol w:w="1720"/>
        <w:gridCol w:w="900"/>
        <w:gridCol w:w="900"/>
        <w:gridCol w:w="2980"/>
      </w:tblGrid>
      <w:tr w:rsidR="00EC1621" w:rsidRPr="00706B1F" w14:paraId="5FC8572D" w14:textId="77777777" w:rsidTr="000E7DDA">
        <w:trPr>
          <w:trHeight w:val="21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7687196" w14:textId="019526B6" w:rsidR="002A12AA" w:rsidRPr="00452F9D" w:rsidRDefault="00452F9D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proofErr w:type="spellStart"/>
            <w:r w:rsidRPr="00452F9D">
              <w:rPr>
                <w:rFonts w:ascii="Lato" w:hAnsi="Lato"/>
                <w:b/>
                <w:bCs/>
                <w:sz w:val="18"/>
                <w:szCs w:val="18"/>
              </w:rPr>
              <w:t>Adresa</w:t>
            </w:r>
            <w:proofErr w:type="spellEnd"/>
            <w:r w:rsidRPr="00452F9D">
              <w:rPr>
                <w:b/>
                <w:bCs/>
              </w:rPr>
              <w:t>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2"/>
            <w:tag w:val="#Nav: Standard_Sales_Credit_Memo/1307"/>
            <w:id w:val="145960583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37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DA903C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CompanyAddress2</w:t>
                </w:r>
              </w:p>
            </w:tc>
          </w:sdtContent>
        </w:sdt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67DC3AAA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3891E" w14:textId="234BA34C" w:rsidR="002A12AA" w:rsidRPr="00706B1F" w:rsidRDefault="00115142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r w:rsidRPr="00115142">
              <w:rPr>
                <w:rFonts w:ascii="Lato" w:hAnsi="Lato"/>
                <w:b/>
                <w:bCs/>
                <w:sz w:val="18"/>
                <w:szCs w:val="18"/>
              </w:rPr>
              <w:t>A</w:t>
            </w:r>
            <w:r w:rsidR="00926462">
              <w:rPr>
                <w:rFonts w:ascii="Lato" w:hAnsi="Lato"/>
                <w:b/>
                <w:bCs/>
                <w:sz w:val="18"/>
                <w:szCs w:val="18"/>
              </w:rPr>
              <w:t xml:space="preserve"> </w:t>
            </w:r>
            <w:r w:rsidRPr="00115142">
              <w:rPr>
                <w:rFonts w:ascii="Lato" w:hAnsi="Lato"/>
                <w:b/>
                <w:bCs/>
                <w:sz w:val="18"/>
                <w:szCs w:val="18"/>
              </w:rPr>
              <w:t>LUA</w:t>
            </w:r>
            <w:r w:rsidR="00926462">
              <w:rPr>
                <w:rFonts w:ascii="Lato" w:hAnsi="Lato"/>
                <w:b/>
                <w:bCs/>
                <w:sz w:val="18"/>
                <w:szCs w:val="18"/>
              </w:rPr>
              <w:t xml:space="preserve"> </w:t>
            </w:r>
            <w:r w:rsidRPr="00115142">
              <w:rPr>
                <w:rFonts w:ascii="Lato" w:hAnsi="Lato"/>
                <w:b/>
                <w:bCs/>
                <w:sz w:val="18"/>
                <w:szCs w:val="18"/>
              </w:rPr>
              <w:t>LEGATURA</w:t>
            </w:r>
            <w:r>
              <w:rPr>
                <w:rFonts w:ascii="Lato" w:hAnsi="Lato"/>
                <w:b/>
                <w:bCs/>
                <w:sz w:val="18"/>
                <w:szCs w:val="18"/>
              </w:rPr>
              <w:t>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2"/>
            <w:tag w:val="#Nav: Standard_Sales_Credit_Memo/1307"/>
            <w:id w:val="1344664777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9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6FF2F5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CustomerAddress2</w:t>
                </w:r>
              </w:p>
            </w:tc>
          </w:sdtContent>
        </w:sdt>
      </w:tr>
      <w:tr w:rsidR="000E7DDA" w:rsidRPr="00706B1F" w14:paraId="01D93DD2" w14:textId="77777777" w:rsidTr="000E7DDA">
        <w:trPr>
          <w:trHeight w:val="21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3C53FB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3"/>
            <w:tag w:val="#Nav: Standard_Sales_Credit_Memo/1307"/>
            <w:id w:val="73513324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37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1299483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CompanyAddress3</w:t>
                </w:r>
              </w:p>
            </w:tc>
          </w:sdtContent>
        </w:sdt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1333414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5D0D67" w14:textId="7A1FF2EF" w:rsidR="002A12AA" w:rsidRPr="00706B1F" w:rsidRDefault="00452F9D" w:rsidP="002A12AA">
            <w:pPr>
              <w:pStyle w:val="NoSpacing"/>
              <w:rPr>
                <w:rFonts w:ascii="Lato" w:hAnsi="Lato"/>
                <w:b/>
                <w:bCs/>
                <w:sz w:val="18"/>
                <w:szCs w:val="18"/>
              </w:rPr>
            </w:pPr>
            <w:proofErr w:type="spellStart"/>
            <w:r w:rsidRPr="00452F9D">
              <w:rPr>
                <w:rFonts w:ascii="Lato" w:hAnsi="Lato"/>
                <w:b/>
                <w:bCs/>
                <w:sz w:val="18"/>
                <w:szCs w:val="18"/>
              </w:rPr>
              <w:t>Adresa</w:t>
            </w:r>
            <w:proofErr w:type="spellEnd"/>
            <w:r>
              <w:t>:</w:t>
            </w: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3"/>
            <w:tag w:val="#Nav: Standard_Sales_Credit_Memo/1307"/>
            <w:id w:val="175732417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38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CD7E78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CustomerAddress3</w:t>
                </w:r>
              </w:p>
            </w:tc>
          </w:sdtContent>
        </w:sdt>
      </w:tr>
      <w:tr w:rsidR="006F096A" w:rsidRPr="00706B1F" w14:paraId="09A514B2" w14:textId="77777777" w:rsidTr="000E7DDA">
        <w:trPr>
          <w:trHeight w:val="21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62561C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4"/>
            <w:tag w:val="#Nav: Standard_Sales_Credit_Memo/1307"/>
            <w:id w:val="-60712055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37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25DE5F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CompanyAddress4</w:t>
                </w:r>
              </w:p>
            </w:tc>
          </w:sdtContent>
        </w:sdt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3ED0DEBC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FDA2FE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4"/>
            <w:tag w:val="#Nav: Standard_Sales_Credit_Memo/1307"/>
            <w:id w:val="1387995970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38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662DC2A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CustomerAddress4</w:t>
                </w:r>
              </w:p>
            </w:tc>
          </w:sdtContent>
        </w:sdt>
      </w:tr>
      <w:tr w:rsidR="000E7DDA" w:rsidRPr="00706B1F" w14:paraId="1CB70B1A" w14:textId="77777777" w:rsidTr="000E7DDA">
        <w:trPr>
          <w:trHeight w:val="21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D17B78C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5"/>
            <w:tag w:val="#Nav: Standard_Sales_Credit_Memo/1307"/>
            <w:id w:val="-1563636978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37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E9494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CompanyAddress5</w:t>
                </w:r>
              </w:p>
            </w:tc>
          </w:sdtContent>
        </w:sdt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5DAC22D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C0B4D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5"/>
            <w:tag w:val="#Nav: Standard_Sales_Credit_Memo/1307"/>
            <w:id w:val="1356933509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38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EE5B0A9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CustomerAddress5</w:t>
                </w:r>
              </w:p>
            </w:tc>
          </w:sdtContent>
        </w:sdt>
      </w:tr>
      <w:tr w:rsidR="00EC1621" w:rsidRPr="00706B1F" w14:paraId="6803FDB9" w14:textId="77777777" w:rsidTr="000E7DDA">
        <w:trPr>
          <w:trHeight w:val="215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531B7C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ompanyAddress6"/>
            <w:tag w:val="#Nav: Standard_Sales_Credit_Memo/1307"/>
            <w:id w:val="-1998255681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377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F63B371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CompanyAddress6</w:t>
                </w:r>
              </w:p>
            </w:tc>
          </w:sdtContent>
        </w:sdt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</w:tcPr>
          <w:p w14:paraId="3EE7DCB4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0AB962" w14:textId="77777777" w:rsidR="002A12AA" w:rsidRPr="00706B1F" w:rsidRDefault="002A12AA" w:rsidP="002A12AA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6"/>
            <w:tag w:val="#Nav: Standard_Sales_Credit_Memo/1307"/>
            <w:id w:val="462547130"/>
            <w:placeholder>
              <w:docPart w:val="F38054AA88154235883E446AC6AE7BC3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38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676D632" w14:textId="77777777" w:rsidR="002A12AA" w:rsidRPr="00706B1F" w:rsidRDefault="002A12AA" w:rsidP="002A12AA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CustomerAddress6</w:t>
                </w:r>
              </w:p>
            </w:tc>
          </w:sdtContent>
        </w:sdt>
      </w:tr>
    </w:tbl>
    <w:p w14:paraId="70196C7B" w14:textId="77777777" w:rsidR="00703198" w:rsidRDefault="00703198" w:rsidP="00782744">
      <w:pPr>
        <w:pStyle w:val="NoSpacing"/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="-185" w:tblpY="25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1052"/>
        <w:gridCol w:w="2881"/>
        <w:gridCol w:w="1800"/>
        <w:gridCol w:w="3600"/>
      </w:tblGrid>
      <w:tr w:rsidR="00534195" w:rsidRPr="00706B1F" w14:paraId="1639864A" w14:textId="77777777" w:rsidTr="00534195">
        <w:sdt>
          <w:sdtPr>
            <w:rPr>
              <w:rFonts w:ascii="Lato" w:hAnsi="Lato"/>
              <w:sz w:val="18"/>
              <w:szCs w:val="18"/>
            </w:rPr>
            <w:alias w:val="#Nav: /Header/CompanyLegalOffice_Lbl"/>
            <w:tag w:val="#Nav: Standard_Sales_Credit_Memo/1307"/>
            <w:id w:val="-348565280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LegalOffice_Lbl[1]" w:storeItemID="{E2DF282D-C183-47A3-91D1-8B90BDB0DF4A}"/>
            <w:text/>
          </w:sdtPr>
          <w:sdtContent>
            <w:tc>
              <w:tcPr>
                <w:tcW w:w="2424" w:type="dxa"/>
                <w:gridSpan w:val="2"/>
              </w:tcPr>
              <w:p w14:paraId="46FC9D3D" w14:textId="48DBB1EE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 w:val="18"/>
                    <w:szCs w:val="18"/>
                  </w:rPr>
                  <w:t>CompanyLegalOffice_Lbl</w:t>
                </w:r>
                <w:proofErr w:type="spellEnd"/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CompanyLegalOffice"/>
            <w:tag w:val="#Nav: Standard_Sales_Credit_Memo/1307"/>
            <w:id w:val="109333262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ompanyLegalOffice[1]" w:storeItemID="{E2DF282D-C183-47A3-91D1-8B90BDB0DF4A}"/>
            <w:text/>
          </w:sdtPr>
          <w:sdtContent>
            <w:tc>
              <w:tcPr>
                <w:tcW w:w="2881" w:type="dxa"/>
              </w:tcPr>
              <w:p w14:paraId="642903ED" w14:textId="09DD433F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Fonts w:ascii="Lato" w:hAnsi="Lato"/>
                    <w:sz w:val="18"/>
                    <w:szCs w:val="18"/>
                  </w:rPr>
                  <w:t>CompanyLegalOffice</w:t>
                </w:r>
                <w:proofErr w:type="spellEnd"/>
              </w:p>
            </w:tc>
          </w:sdtContent>
        </w:sdt>
        <w:tc>
          <w:tcPr>
            <w:tcW w:w="1800" w:type="dxa"/>
          </w:tcPr>
          <w:p w14:paraId="148881FA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7"/>
            <w:tag w:val="#Nav: Standard_Sales_Credit_Memo/1307"/>
            <w:id w:val="1497696638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3600" w:type="dxa"/>
              </w:tcPr>
              <w:p w14:paraId="53EF165B" w14:textId="2BECF5A6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CustomerAddress7</w:t>
                </w:r>
              </w:p>
            </w:tc>
          </w:sdtContent>
        </w:sdt>
      </w:tr>
      <w:tr w:rsidR="00534195" w:rsidRPr="00706B1F" w14:paraId="11DF5DB7" w14:textId="77777777" w:rsidTr="00534195">
        <w:tc>
          <w:tcPr>
            <w:tcW w:w="1372" w:type="dxa"/>
          </w:tcPr>
          <w:p w14:paraId="37E18792" w14:textId="77777777" w:rsidR="00534195" w:rsidRPr="00706B1F" w:rsidRDefault="00534195" w:rsidP="00534195">
            <w:pPr>
              <w:pStyle w:val="NoSpacing"/>
              <w:jc w:val="center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3933" w:type="dxa"/>
            <w:gridSpan w:val="2"/>
          </w:tcPr>
          <w:p w14:paraId="621AB8D7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1800" w:type="dxa"/>
          </w:tcPr>
          <w:p w14:paraId="3631F0EA" w14:textId="77777777" w:rsidR="00534195" w:rsidRPr="00706B1F" w:rsidRDefault="00534195" w:rsidP="00534195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sdt>
          <w:sdtPr>
            <w:rPr>
              <w:rFonts w:ascii="Lato" w:hAnsi="Lato"/>
              <w:sz w:val="18"/>
              <w:szCs w:val="18"/>
            </w:rPr>
            <w:alias w:val="#Nav: /Header/CustomerAddress8"/>
            <w:tag w:val="#Nav: Standard_Sales_Credit_Memo/1307"/>
            <w:id w:val="-610898009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3600" w:type="dxa"/>
              </w:tcPr>
              <w:p w14:paraId="34F40E8F" w14:textId="543FC424" w:rsidR="00534195" w:rsidRPr="00706B1F" w:rsidRDefault="00534195" w:rsidP="00534195">
                <w:pPr>
                  <w:pStyle w:val="NoSpacing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</w:rPr>
                  <w:t>CustomerAddress8</w:t>
                </w:r>
              </w:p>
            </w:tc>
          </w:sdtContent>
        </w:sdt>
      </w:tr>
    </w:tbl>
    <w:p w14:paraId="78AEA587" w14:textId="77777777" w:rsidR="00703198" w:rsidRPr="00706B1F" w:rsidRDefault="00703198" w:rsidP="00782744">
      <w:pPr>
        <w:pStyle w:val="NoSpacing"/>
        <w:rPr>
          <w:rFonts w:ascii="Lato" w:hAnsi="Lato"/>
          <w:sz w:val="18"/>
          <w:szCs w:val="18"/>
        </w:rPr>
      </w:pPr>
    </w:p>
    <w:p w14:paraId="2F17F304" w14:textId="77777777" w:rsidR="00703198" w:rsidRPr="00706B1F" w:rsidRDefault="00703198" w:rsidP="00327DFA">
      <w:pPr>
        <w:pStyle w:val="NoSpacing"/>
        <w:jc w:val="right"/>
        <w:rPr>
          <w:rFonts w:ascii="Lato" w:hAnsi="Lato"/>
          <w:sz w:val="18"/>
          <w:szCs w:val="18"/>
        </w:rPr>
      </w:pPr>
    </w:p>
    <w:tbl>
      <w:tblPr>
        <w:tblStyle w:val="GridTable1Light-Accent1"/>
        <w:tblpPr w:leftFromText="180" w:rightFromText="180" w:vertAnchor="text" w:horzAnchor="margin" w:tblpX="-630" w:tblpY="-65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9"/>
        <w:gridCol w:w="2549"/>
        <w:gridCol w:w="2549"/>
        <w:gridCol w:w="2549"/>
      </w:tblGrid>
      <w:tr w:rsidR="00327DFA" w:rsidRPr="00706B1F" w14:paraId="209CB7A2" w14:textId="77777777" w:rsidTr="0085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  <w:tcBorders>
              <w:bottom w:val="none" w:sz="0" w:space="0" w:color="auto"/>
            </w:tcBorders>
          </w:tcPr>
          <w:p w14:paraId="2AFB1FF5" w14:textId="1DACBC9D" w:rsidR="00B80F66" w:rsidRPr="005619D1" w:rsidRDefault="005619D1" w:rsidP="004A15C6">
            <w:pPr>
              <w:pStyle w:val="Heading1"/>
              <w:tabs>
                <w:tab w:val="left" w:pos="458"/>
                <w:tab w:val="center" w:pos="1166"/>
              </w:tabs>
              <w:jc w:val="center"/>
              <w:rPr>
                <w:rFonts w:ascii="Lato" w:hAnsi="Lato"/>
                <w:b/>
                <w:bCs w:val="0"/>
                <w:szCs w:val="18"/>
              </w:rPr>
            </w:pPr>
            <w:proofErr w:type="spellStart"/>
            <w:r w:rsidRPr="005619D1">
              <w:rPr>
                <w:rFonts w:ascii="Lato" w:hAnsi="Lato"/>
                <w:b/>
                <w:bCs w:val="0"/>
                <w:szCs w:val="18"/>
              </w:rPr>
              <w:t>referința</w:t>
            </w:r>
            <w:proofErr w:type="spellEnd"/>
            <w:r w:rsidRPr="005619D1">
              <w:rPr>
                <w:rFonts w:ascii="Lato" w:hAnsi="Lato"/>
                <w:b/>
                <w:bCs w:val="0"/>
                <w:szCs w:val="18"/>
              </w:rPr>
              <w:t xml:space="preserve"> </w:t>
            </w:r>
            <w:proofErr w:type="spellStart"/>
            <w:r w:rsidRPr="005619D1">
              <w:rPr>
                <w:rFonts w:ascii="Lato" w:hAnsi="Lato"/>
                <w:b/>
                <w:bCs w:val="0"/>
                <w:szCs w:val="18"/>
              </w:rPr>
              <w:t>dvs</w:t>
            </w:r>
            <w:proofErr w:type="spellEnd"/>
          </w:p>
        </w:tc>
        <w:tc>
          <w:tcPr>
            <w:tcW w:w="2549" w:type="dxa"/>
            <w:tcBorders>
              <w:bottom w:val="none" w:sz="0" w:space="0" w:color="auto"/>
            </w:tcBorders>
          </w:tcPr>
          <w:p w14:paraId="7F05C574" w14:textId="496B64F5" w:rsidR="00B80F66" w:rsidRPr="005619D1" w:rsidRDefault="005619D1" w:rsidP="005619D1">
            <w:pPr>
              <w:pStyle w:val="Heading1"/>
              <w:tabs>
                <w:tab w:val="center" w:pos="1166"/>
                <w:tab w:val="right" w:pos="233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 w:val="0"/>
                <w:szCs w:val="18"/>
              </w:rPr>
            </w:pPr>
            <w:r w:rsidRPr="005619D1">
              <w:rPr>
                <w:rFonts w:ascii="Lato" w:hAnsi="Lato"/>
                <w:b/>
                <w:bCs w:val="0"/>
                <w:szCs w:val="18"/>
              </w:rPr>
              <w:t xml:space="preserve">Agent de </w:t>
            </w:r>
            <w:proofErr w:type="spellStart"/>
            <w:r w:rsidRPr="005619D1">
              <w:rPr>
                <w:rFonts w:ascii="Lato" w:hAnsi="Lato"/>
                <w:b/>
                <w:bCs w:val="0"/>
                <w:szCs w:val="18"/>
              </w:rPr>
              <w:t>vânzări</w:t>
            </w:r>
            <w:proofErr w:type="spellEnd"/>
          </w:p>
        </w:tc>
        <w:tc>
          <w:tcPr>
            <w:tcW w:w="2549" w:type="dxa"/>
            <w:tcBorders>
              <w:bottom w:val="none" w:sz="0" w:space="0" w:color="auto"/>
            </w:tcBorders>
          </w:tcPr>
          <w:p w14:paraId="1B74EFF9" w14:textId="19934257" w:rsidR="00B80F66" w:rsidRPr="005619D1" w:rsidRDefault="005619D1" w:rsidP="00436FAE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 w:val="0"/>
                <w:szCs w:val="18"/>
              </w:rPr>
            </w:pPr>
            <w:r w:rsidRPr="005619D1">
              <w:rPr>
                <w:rFonts w:ascii="Lato" w:hAnsi="Lato"/>
                <w:b/>
                <w:bCs w:val="0"/>
                <w:szCs w:val="18"/>
              </w:rPr>
              <w:t xml:space="preserve">Se </w:t>
            </w:r>
            <w:proofErr w:type="spellStart"/>
            <w:r w:rsidRPr="005619D1">
              <w:rPr>
                <w:rFonts w:ascii="Lato" w:hAnsi="Lato"/>
                <w:b/>
                <w:bCs w:val="0"/>
                <w:szCs w:val="18"/>
              </w:rPr>
              <w:t>aplică</w:t>
            </w:r>
            <w:proofErr w:type="spellEnd"/>
            <w:r w:rsidRPr="005619D1">
              <w:rPr>
                <w:rFonts w:ascii="Lato" w:hAnsi="Lato"/>
                <w:b/>
                <w:bCs w:val="0"/>
                <w:szCs w:val="18"/>
              </w:rPr>
              <w:t xml:space="preserve"> </w:t>
            </w:r>
            <w:proofErr w:type="spellStart"/>
            <w:r w:rsidRPr="005619D1">
              <w:rPr>
                <w:rFonts w:ascii="Lato" w:hAnsi="Lato"/>
                <w:b/>
                <w:bCs w:val="0"/>
                <w:szCs w:val="18"/>
              </w:rPr>
              <w:t>documentului</w:t>
            </w:r>
            <w:proofErr w:type="spellEnd"/>
          </w:p>
        </w:tc>
        <w:tc>
          <w:tcPr>
            <w:tcW w:w="2549" w:type="dxa"/>
            <w:tcBorders>
              <w:bottom w:val="none" w:sz="0" w:space="0" w:color="auto"/>
            </w:tcBorders>
          </w:tcPr>
          <w:p w14:paraId="7026EE9C" w14:textId="3B17BA03" w:rsidR="00B80F66" w:rsidRPr="005619D1" w:rsidRDefault="005619D1" w:rsidP="00436FAE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 w:val="0"/>
                <w:szCs w:val="18"/>
              </w:rPr>
            </w:pPr>
            <w:r>
              <w:rPr>
                <w:rFonts w:ascii="Lato" w:hAnsi="Lato"/>
                <w:b/>
                <w:bCs w:val="0"/>
                <w:szCs w:val="18"/>
              </w:rPr>
              <w:t xml:space="preserve">Termen </w:t>
            </w:r>
            <w:proofErr w:type="spellStart"/>
            <w:r>
              <w:rPr>
                <w:rFonts w:ascii="Lato" w:hAnsi="Lato"/>
                <w:b/>
                <w:bCs w:val="0"/>
                <w:szCs w:val="18"/>
              </w:rPr>
              <w:t>plata</w:t>
            </w:r>
            <w:proofErr w:type="spellEnd"/>
          </w:p>
        </w:tc>
      </w:tr>
      <w:tr w:rsidR="00327DFA" w:rsidRPr="00706B1F" w14:paraId="474A1522" w14:textId="77777777" w:rsidTr="00853129">
        <w:sdt>
          <w:sdtPr>
            <w:rPr>
              <w:rFonts w:ascii="Lato" w:hAnsi="Lato"/>
              <w:sz w:val="18"/>
              <w:szCs w:val="18"/>
            </w:rPr>
            <w:alias w:val="#Nav: /Header/YourReference"/>
            <w:tag w:val="#Nav: Standard_Sales_Credit_Memo/1307"/>
            <w:id w:val="1620342425"/>
            <w:placeholder>
              <w:docPart w:val="CD3B5BB941E8405CB533D7FBC14C372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79" w:type="dxa"/>
              </w:tcPr>
              <w:p w14:paraId="373D7720" w14:textId="77777777" w:rsidR="00B80F66" w:rsidRPr="00706B1F" w:rsidRDefault="00B80F66" w:rsidP="00436FAE">
                <w:pPr>
                  <w:jc w:val="center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b w:val="0"/>
                    <w:bCs w:val="0"/>
                    <w:sz w:val="18"/>
                    <w:szCs w:val="18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SalesPersonName"/>
            <w:tag w:val="#Nav: Standard_Sales_Credit_Memo/1307"/>
            <w:id w:val="-2093382796"/>
            <w:placeholder>
              <w:docPart w:val="BDF05D72B42B41D5997C12EE4914A819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14:paraId="4C0FE615" w14:textId="77777777" w:rsidR="00B80F66" w:rsidRPr="00706B1F" w:rsidRDefault="00B80F66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AppliesToDocument"/>
            <w:tag w:val="#Nav: Standard_Sales_Credit_Memo/1307"/>
            <w:id w:val="713312628"/>
            <w:placeholder>
              <w:docPart w:val="A594974874824E62AAE9215BE8DD2C64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14:paraId="18FA9D35" w14:textId="77777777" w:rsidR="00B80F66" w:rsidRPr="00706B1F" w:rsidRDefault="00B80F66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r w:rsidRPr="00706B1F">
                  <w:rPr>
                    <w:rFonts w:ascii="Lato" w:hAnsi="Lato"/>
                    <w:sz w:val="18"/>
                    <w:szCs w:val="18"/>
                    <w:lang w:val="da-DK"/>
                  </w:rPr>
                  <w:t>AppliesToDocument</w:t>
                </w:r>
              </w:p>
            </w:tc>
          </w:sdtContent>
        </w:sdt>
        <w:sdt>
          <w:sdtPr>
            <w:rPr>
              <w:rFonts w:ascii="Lato" w:hAnsi="Lato"/>
              <w:sz w:val="18"/>
              <w:szCs w:val="18"/>
            </w:rPr>
            <w:alias w:val="#Nav: /Header/DueDate"/>
            <w:tag w:val="#Nav: Standard_Sales_Credit_Memo/1307"/>
            <w:id w:val="1703123343"/>
            <w:placeholder>
              <w:docPart w:val="48EB900475864165AA7E658EBC1FE955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</w:tcPr>
              <w:p w14:paraId="616DAB1B" w14:textId="2298C80D" w:rsidR="00B80F66" w:rsidRPr="00706B1F" w:rsidRDefault="00543F45" w:rsidP="00436FA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Lato" w:hAnsi="Lato"/>
                    <w:sz w:val="18"/>
                    <w:szCs w:val="18"/>
                  </w:rPr>
                </w:pPr>
                <w:proofErr w:type="spellStart"/>
                <w:r>
                  <w:rPr>
                    <w:rFonts w:ascii="Lato" w:hAnsi="Lato"/>
                    <w:sz w:val="18"/>
                    <w:szCs w:val="18"/>
                  </w:rPr>
                  <w:t>DueDate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margin" w:tblpXSpec="center" w:tblpY="29"/>
        <w:tblW w:w="10350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805"/>
        <w:gridCol w:w="4860"/>
        <w:gridCol w:w="990"/>
        <w:gridCol w:w="450"/>
        <w:gridCol w:w="720"/>
        <w:gridCol w:w="900"/>
        <w:gridCol w:w="540"/>
        <w:gridCol w:w="1085"/>
      </w:tblGrid>
      <w:tr w:rsidR="00BA5243" w:rsidRPr="00706B1F" w14:paraId="21C3D525" w14:textId="77777777" w:rsidTr="00642170">
        <w:trPr>
          <w:trHeight w:val="546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4CA285" w14:textId="606F8871" w:rsidR="00D27906" w:rsidRPr="00706B1F" w:rsidRDefault="00853129" w:rsidP="00FB4BFE">
            <w:pPr>
              <w:pStyle w:val="Heading1"/>
              <w:rPr>
                <w:rFonts w:ascii="Lato" w:hAnsi="Lato"/>
                <w:szCs w:val="18"/>
              </w:rPr>
            </w:pPr>
            <w:r>
              <w:rPr>
                <w:rFonts w:ascii="Lato" w:hAnsi="Lato"/>
                <w:szCs w:val="18"/>
              </w:rPr>
              <w:t>#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039412" w14:textId="6C75D547" w:rsidR="00D27906" w:rsidRPr="00706B1F" w:rsidRDefault="00853129" w:rsidP="00D25B9C">
            <w:pPr>
              <w:pStyle w:val="Heading1"/>
              <w:rPr>
                <w:rFonts w:ascii="Lato" w:hAnsi="Lato"/>
                <w:szCs w:val="18"/>
              </w:rPr>
            </w:pPr>
            <w:proofErr w:type="spellStart"/>
            <w:r w:rsidRPr="00853129">
              <w:rPr>
                <w:rFonts w:ascii="Lato" w:hAnsi="Lato"/>
                <w:szCs w:val="18"/>
              </w:rPr>
              <w:t>Descriere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544284" w14:textId="5B612F79" w:rsidR="00D27906" w:rsidRPr="00706B1F" w:rsidRDefault="00853129" w:rsidP="00FB4BFE">
            <w:pPr>
              <w:pStyle w:val="Heading1"/>
              <w:rPr>
                <w:rFonts w:ascii="Lato" w:hAnsi="Lato"/>
                <w:szCs w:val="18"/>
              </w:rPr>
            </w:pPr>
            <w:r w:rsidRPr="00853129">
              <w:rPr>
                <w:rFonts w:ascii="Lato" w:hAnsi="Lato"/>
                <w:szCs w:val="18"/>
              </w:rPr>
              <w:t xml:space="preserve">Data </w:t>
            </w:r>
            <w:proofErr w:type="spellStart"/>
            <w:r w:rsidRPr="00853129">
              <w:rPr>
                <w:rFonts w:ascii="Lato" w:hAnsi="Lato"/>
                <w:szCs w:val="18"/>
              </w:rPr>
              <w:t>trimiterii</w:t>
            </w:r>
            <w:proofErr w:type="spellEnd"/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88A2D6" w14:textId="7D28C2C5" w:rsidR="00D27906" w:rsidRPr="00706B1F" w:rsidRDefault="00853129" w:rsidP="00FB4BFE">
            <w:pPr>
              <w:pStyle w:val="Heading1"/>
              <w:jc w:val="center"/>
              <w:rPr>
                <w:rFonts w:ascii="Lato" w:hAnsi="Lato"/>
                <w:szCs w:val="18"/>
              </w:rPr>
            </w:pPr>
            <w:proofErr w:type="spellStart"/>
            <w:r w:rsidRPr="00853129">
              <w:rPr>
                <w:rFonts w:ascii="Lato" w:hAnsi="Lato"/>
                <w:szCs w:val="18"/>
              </w:rPr>
              <w:t>Cantitate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DBC043" w14:textId="052046C3" w:rsidR="00D27906" w:rsidRPr="00706B1F" w:rsidRDefault="00853129" w:rsidP="00FB4BFE">
            <w:pPr>
              <w:pStyle w:val="Heading1"/>
              <w:rPr>
                <w:rFonts w:ascii="Lato" w:hAnsi="Lato"/>
                <w:szCs w:val="18"/>
              </w:rPr>
            </w:pPr>
            <w:proofErr w:type="spellStart"/>
            <w:r w:rsidRPr="00853129">
              <w:rPr>
                <w:rFonts w:ascii="Lato" w:hAnsi="Lato"/>
                <w:szCs w:val="18"/>
              </w:rPr>
              <w:t>Preț</w:t>
            </w:r>
            <w:proofErr w:type="spellEnd"/>
            <w:r w:rsidRPr="00853129">
              <w:rPr>
                <w:rFonts w:ascii="Lato" w:hAnsi="Lato"/>
                <w:szCs w:val="18"/>
              </w:rPr>
              <w:t xml:space="preserve"> </w:t>
            </w:r>
            <w:proofErr w:type="spellStart"/>
            <w:r w:rsidRPr="00853129">
              <w:rPr>
                <w:rFonts w:ascii="Lato" w:hAnsi="Lato"/>
                <w:szCs w:val="18"/>
              </w:rPr>
              <w:t>unitar</w:t>
            </w:r>
            <w:proofErr w:type="spellEnd"/>
            <w:r w:rsidRPr="00853129">
              <w:rPr>
                <w:rFonts w:ascii="Lato" w:hAnsi="Lato"/>
                <w:szCs w:val="18"/>
              </w:rPr>
              <w:t xml:space="preserve"> Excl. TVA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E551A0" w14:textId="02D22533" w:rsidR="00D27906" w:rsidRPr="00706B1F" w:rsidRDefault="00853129" w:rsidP="00D27906">
            <w:pPr>
              <w:pStyle w:val="Heading1"/>
              <w:jc w:val="center"/>
              <w:rPr>
                <w:rFonts w:ascii="Lato" w:hAnsi="Lato"/>
                <w:szCs w:val="18"/>
              </w:rPr>
            </w:pPr>
            <w:r w:rsidRPr="00853129">
              <w:rPr>
                <w:rFonts w:ascii="Lato" w:hAnsi="Lato"/>
                <w:szCs w:val="18"/>
              </w:rPr>
              <w:t>TVA %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right w:w="0" w:type="dxa"/>
            </w:tcMar>
            <w:vAlign w:val="bottom"/>
          </w:tcPr>
          <w:p w14:paraId="1779411E" w14:textId="2958B634" w:rsidR="00D27906" w:rsidRPr="00706B1F" w:rsidRDefault="00853129" w:rsidP="00FB4BFE">
            <w:pPr>
              <w:pStyle w:val="Heading1"/>
              <w:rPr>
                <w:rFonts w:ascii="Lato" w:hAnsi="Lato"/>
                <w:szCs w:val="18"/>
              </w:rPr>
            </w:pPr>
            <w:proofErr w:type="spellStart"/>
            <w:r w:rsidRPr="00853129">
              <w:rPr>
                <w:rFonts w:ascii="Lato" w:hAnsi="Lato"/>
                <w:szCs w:val="18"/>
              </w:rPr>
              <w:t>Valoarea</w:t>
            </w:r>
            <w:proofErr w:type="spellEnd"/>
            <w:r w:rsidRPr="00853129">
              <w:rPr>
                <w:rFonts w:ascii="Lato" w:hAnsi="Lato"/>
                <w:szCs w:val="18"/>
              </w:rPr>
              <w:t xml:space="preserve"> </w:t>
            </w:r>
            <w:proofErr w:type="spellStart"/>
            <w:r w:rsidRPr="00853129">
              <w:rPr>
                <w:rFonts w:ascii="Lato" w:hAnsi="Lato"/>
                <w:szCs w:val="18"/>
              </w:rPr>
              <w:t>liniei</w:t>
            </w:r>
            <w:proofErr w:type="spellEnd"/>
            <w:r w:rsidRPr="00853129">
              <w:rPr>
                <w:rFonts w:ascii="Lato" w:hAnsi="Lato"/>
                <w:szCs w:val="18"/>
              </w:rPr>
              <w:t xml:space="preserve"> Excl. TVA</w:t>
            </w:r>
          </w:p>
        </w:tc>
      </w:tr>
      <w:sdt>
        <w:sdtPr>
          <w:rPr>
            <w:rFonts w:ascii="Lato" w:hAnsi="Lato"/>
            <w:sz w:val="18"/>
            <w:szCs w:val="18"/>
          </w:rPr>
          <w:alias w:val="#Nav: /Header/Line"/>
          <w:tag w:val="#Nav: Standard_Sales_Credit_Memo/1307"/>
          <w:id w:val="1327254768"/>
          <w15:dataBinding w:prefixMappings="xmlns:ns0='urn:microsoft-dynamics-nav/reports/Standard_Sales_Credit_Memo/1307/' " w:xpath="/ns0:NavWordReportXmlPart[1]/ns0:Header[1]/ns0:Line" w:storeItemID="{E2DF282D-C183-47A3-91D1-8B90BDB0DF4A}"/>
          <w15:repeatingSection/>
        </w:sdtPr>
        <w:sdtContent>
          <w:sdt>
            <w:sdtPr>
              <w:rPr>
                <w:rFonts w:ascii="Lato" w:hAnsi="Lato"/>
                <w:sz w:val="18"/>
                <w:szCs w:val="18"/>
              </w:rPr>
              <w:id w:val="872800820"/>
              <w:placeholder>
                <w:docPart w:val="BC0559898E92440CA1FC639B7AB50A42"/>
              </w:placeholder>
              <w15:repeatingSectionItem/>
            </w:sdtPr>
            <w:sdtContent>
              <w:tr w:rsidR="00BA5243" w:rsidRPr="00706B1F" w14:paraId="355C989B" w14:textId="77777777" w:rsidTr="00642170">
                <w:trPr>
                  <w:trHeight w:val="227"/>
                </w:trPr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ItemNo_Line"/>
                    <w:tag w:val="#Nav: Standard_Sales_Credit_Memo/1307"/>
                    <w:id w:val="-1032108260"/>
                    <w:placeholder>
                      <w:docPart w:val="62AC92A4CE4E41C992525662FD9453D9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0D4BD96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Description_Line"/>
                    <w:tag w:val="#Nav: Standard_Sales_Credit_Memo/1307"/>
                    <w:id w:val="-1420935410"/>
                    <w:placeholder>
                      <w:docPart w:val="0AAC9EDC07AE484DA4C0DF3BC507DAB4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48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2C7A18D5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ShipmentDate_Line"/>
                    <w:tag w:val="#Nav: Standard_Sales_Credit_Memo/1307"/>
                    <w:id w:val="223189048"/>
                    <w:placeholder>
                      <w:docPart w:val="59434AEC506544E28AF9C1D33541004D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9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317683C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Quantity_Line"/>
                    <w:tag w:val="#Nav: Standard_Sales_Credit_Memo/1307"/>
                    <w:id w:val="382909601"/>
                    <w:placeholder>
                      <w:docPart w:val="9DC757FA799E486293ED02AC82504038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45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1406C33B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UnitOfMeasure"/>
                    <w:tag w:val="#Nav: Standard_Sales_Credit_Memo/1307"/>
                    <w:id w:val="436108881"/>
                    <w:placeholder>
                      <w:docPart w:val="0CF1A4966E7F4809B3F13B17432D8F1E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627C6475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UnitPrice"/>
                    <w:tag w:val="#Nav: Standard_Sales_Credit_Memo/1307"/>
                    <w:id w:val="773364929"/>
                    <w:placeholder>
                      <w:docPart w:val="3E9B26FA3076481CB973A36023D6EB77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9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5926B4EB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VATPct_Line"/>
                    <w:tag w:val="#Nav: Standard_Sales_Credit_Memo/1307"/>
                    <w:id w:val="1684940473"/>
                    <w:placeholder>
                      <w:docPart w:val="25E6F7FF7268458B904DF31F83231B69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14:paraId="7E46D40B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Line/LineAmount_Line"/>
                    <w:tag w:val="#Nav: Standard_Sales_Credit_Memo/1307"/>
                    <w:id w:val="-1829895906"/>
                    <w:placeholder>
                      <w:docPart w:val="5BFFEE0AB580412A8DAD9BC78F4E76A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08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right w:w="0" w:type="dxa"/>
                        </w:tcMar>
                      </w:tcPr>
                      <w:p w14:paraId="7E419776" w14:textId="77777777" w:rsidR="00D27906" w:rsidRPr="00706B1F" w:rsidRDefault="00D27906" w:rsidP="00D64F6A">
                        <w:pPr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Lato" w:hAnsi="Lato"/>
            <w:sz w:val="18"/>
            <w:szCs w:val="18"/>
          </w:r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 " w:xpath="/ns0:NavWordReportXmlPart[1]/ns0:Header[1]/ns0:ReportTotalsLine" w:storeItemID="{E2DF282D-C183-47A3-91D1-8B90BDB0DF4A}"/>
          <w15:repeatingSection/>
        </w:sdtPr>
        <w:sdtContent>
          <w:sdt>
            <w:sdtPr>
              <w:rPr>
                <w:rFonts w:ascii="Lato" w:hAnsi="Lato"/>
                <w:sz w:val="18"/>
                <w:szCs w:val="18"/>
              </w:rPr>
              <w:id w:val="768507247"/>
              <w:placeholder>
                <w:docPart w:val="D6FBFA2661D34375BA5D45BD1784A811"/>
              </w:placeholder>
              <w15:repeatingSectionItem/>
            </w:sdtPr>
            <w:sdtContent>
              <w:tr w:rsidR="00411127" w:rsidRPr="00706B1F" w14:paraId="64A24698" w14:textId="77777777" w:rsidTr="00D017BE">
                <w:trPr>
                  <w:trHeight w:val="227"/>
                </w:trPr>
                <w:tc>
                  <w:tcPr>
                    <w:tcW w:w="805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3C574D32" w14:textId="77777777" w:rsidR="00FE6AFA" w:rsidRPr="00706B1F" w:rsidRDefault="00FE6AFA" w:rsidP="00FB4BFE">
                    <w:pPr>
                      <w:pStyle w:val="NoSpacing"/>
                      <w:rPr>
                        <w:rFonts w:ascii="Lato" w:hAnsi="Lato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4860" w:type="dxa"/>
                    <w:tcBorders>
                      <w:top w:val="single" w:sz="4" w:space="0" w:color="auto"/>
                      <w:left w:val="nil"/>
                      <w:bottom w:val="nil"/>
                      <w:right w:val="nil"/>
                    </w:tcBorders>
                  </w:tcPr>
                  <w:p w14:paraId="7C395DAA" w14:textId="11167ED8" w:rsidR="00FE6AFA" w:rsidRPr="00706B1F" w:rsidRDefault="00BA5243" w:rsidP="00BA5243">
                    <w:pPr>
                      <w:pStyle w:val="NoSpacing"/>
                      <w:tabs>
                        <w:tab w:val="left" w:pos="2895"/>
                      </w:tabs>
                      <w:rPr>
                        <w:rFonts w:ascii="Lato" w:hAnsi="Lato"/>
                        <w:sz w:val="18"/>
                        <w:szCs w:val="18"/>
                      </w:rPr>
                    </w:pPr>
                    <w:r w:rsidRPr="00706B1F">
                      <w:rPr>
                        <w:rFonts w:ascii="Lato" w:hAnsi="Lato"/>
                        <w:sz w:val="18"/>
                        <w:szCs w:val="18"/>
                      </w:rPr>
                      <w:tab/>
                    </w:r>
                  </w:p>
                </w:tc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4D496303E5184A2386B590671D1A7D3E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3060" w:type="dxa"/>
                        <w:gridSpan w:val="4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14:paraId="21CB6EEB" w14:textId="77777777" w:rsidR="00FE6AFA" w:rsidRPr="00706B1F" w:rsidRDefault="00FE6AFA" w:rsidP="00D64F6A">
                        <w:pPr>
                          <w:pStyle w:val="NoSpacing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proofErr w:type="spellStart"/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Lato" w:hAnsi="Lato"/>
                      <w:sz w:val="18"/>
                      <w:szCs w:val="18"/>
                    </w:r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4D496303E5184A2386B590671D1A7D3E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62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right w:w="0" w:type="dxa"/>
                        </w:tcMar>
                      </w:tcPr>
                      <w:p w14:paraId="146AEA11" w14:textId="77777777" w:rsidR="00FE6AFA" w:rsidRPr="00706B1F" w:rsidRDefault="00FE6AFA" w:rsidP="00D64F6A">
                        <w:pPr>
                          <w:pStyle w:val="NoSpacing"/>
                          <w:rPr>
                            <w:rFonts w:ascii="Lato" w:hAnsi="Lato"/>
                            <w:sz w:val="18"/>
                            <w:szCs w:val="18"/>
                          </w:rPr>
                        </w:pPr>
                        <w:r w:rsidRPr="00706B1F">
                          <w:rPr>
                            <w:rFonts w:ascii="Lato" w:hAnsi="Lato"/>
                            <w:sz w:val="18"/>
                            <w:szCs w:val="18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11127" w:rsidRPr="00706B1F" w14:paraId="737D351B" w14:textId="77777777" w:rsidTr="00D017BE">
        <w:trPr>
          <w:trHeight w:val="227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407B2CCE" w14:textId="77777777" w:rsidR="00FE6AFA" w:rsidRPr="00706B1F" w:rsidRDefault="00FE6AFA" w:rsidP="00FB4BFE">
            <w:pPr>
              <w:pStyle w:val="NoSpacing"/>
              <w:rPr>
                <w:rFonts w:ascii="Lato" w:hAnsi="Lato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5072B0C7" w14:textId="293B4623" w:rsidR="00FE6AFA" w:rsidRPr="00706B1F" w:rsidRDefault="00BA5243" w:rsidP="00BA5243">
            <w:pPr>
              <w:pStyle w:val="NoSpacing"/>
              <w:tabs>
                <w:tab w:val="left" w:pos="1470"/>
              </w:tabs>
              <w:rPr>
                <w:rFonts w:ascii="Lato" w:hAnsi="Lato"/>
                <w:sz w:val="18"/>
                <w:szCs w:val="18"/>
              </w:rPr>
            </w:pPr>
            <w:r w:rsidRPr="00706B1F">
              <w:rPr>
                <w:rFonts w:ascii="Lato" w:hAnsi="Lato"/>
                <w:sz w:val="18"/>
                <w:szCs w:val="18"/>
              </w:rPr>
              <w:tab/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01FABC0" w14:textId="021DF951" w:rsidR="00FE6AFA" w:rsidRPr="00706B1F" w:rsidRDefault="00714E98" w:rsidP="00714E98">
            <w:pPr>
              <w:pStyle w:val="NoSpacing"/>
              <w:rPr>
                <w:rStyle w:val="Strong"/>
                <w:rFonts w:ascii="Lato" w:hAnsi="Lato"/>
                <w:sz w:val="18"/>
                <w:szCs w:val="18"/>
              </w:rPr>
            </w:pPr>
            <w:r w:rsidRPr="00714E98">
              <w:rPr>
                <w:rStyle w:val="Strong"/>
                <w:rFonts w:ascii="Lato" w:hAnsi="Lato"/>
                <w:sz w:val="18"/>
                <w:szCs w:val="18"/>
              </w:rPr>
              <w:t>Total RON Incl. TVA</w:t>
            </w:r>
          </w:p>
        </w:tc>
        <w:sdt>
          <w:sdtPr>
            <w:rPr>
              <w:rStyle w:val="Strong"/>
              <w:rFonts w:ascii="Lato" w:hAnsi="Lato"/>
              <w:sz w:val="18"/>
              <w:szCs w:val="18"/>
              <w:shd w:val="clear" w:color="auto" w:fill="BDD6EE" w:themeFill="accent1" w:themeFillTint="66"/>
            </w:rPr>
            <w:alias w:val="#Nav: /Header/Totals/TotalAmountIncludingVAT"/>
            <w:tag w:val="#Nav: Standard_Sales_Credit_Memo/1307"/>
            <w:id w:val="1661501859"/>
            <w:placeholder>
              <w:docPart w:val="F526AC4DAD26465795CB7922EEBBB388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62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BDD6EE" w:themeFill="accent1" w:themeFillTint="66"/>
                <w:tcMar>
                  <w:right w:w="0" w:type="dxa"/>
                </w:tcMar>
              </w:tcPr>
              <w:p w14:paraId="1A0CAE08" w14:textId="77777777" w:rsidR="00FE6AFA" w:rsidRPr="00706B1F" w:rsidRDefault="00FE6AFA" w:rsidP="00FB4BFE">
                <w:pPr>
                  <w:pStyle w:val="NoSpacing"/>
                  <w:jc w:val="center"/>
                  <w:rPr>
                    <w:rStyle w:val="Strong"/>
                    <w:rFonts w:ascii="Lato" w:hAnsi="Lato"/>
                    <w:sz w:val="18"/>
                    <w:szCs w:val="18"/>
                  </w:rPr>
                </w:pPr>
                <w:proofErr w:type="spellStart"/>
                <w:r w:rsidRPr="00706B1F">
                  <w:rPr>
                    <w:rStyle w:val="Strong"/>
                    <w:rFonts w:ascii="Lato" w:hAnsi="Lato"/>
                    <w:sz w:val="18"/>
                    <w:szCs w:val="18"/>
                    <w:shd w:val="clear" w:color="auto" w:fill="BDD6EE" w:themeFill="accent1" w:themeFillTint="66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0B6D1813" w14:textId="77777777" w:rsidR="00B80F66" w:rsidRPr="00706B1F" w:rsidRDefault="00B80F66" w:rsidP="00B80F66">
      <w:pPr>
        <w:pStyle w:val="NoSpacing"/>
        <w:rPr>
          <w:rFonts w:ascii="Lato" w:hAnsi="Lato"/>
          <w:sz w:val="18"/>
          <w:szCs w:val="18"/>
        </w:rPr>
      </w:pPr>
    </w:p>
    <w:p w14:paraId="5EC0F4C7" w14:textId="0296EC45" w:rsidR="00703198" w:rsidRDefault="00FB4BFE" w:rsidP="00FB4BFE">
      <w:pPr>
        <w:pStyle w:val="NoSpacing"/>
        <w:tabs>
          <w:tab w:val="center" w:pos="5103"/>
        </w:tabs>
        <w:rPr>
          <w:sz w:val="12"/>
          <w:szCs w:val="12"/>
        </w:rPr>
      </w:pPr>
      <w:r w:rsidRPr="00706B1F">
        <w:rPr>
          <w:rFonts w:ascii="Lato" w:hAnsi="Lato"/>
          <w:sz w:val="18"/>
          <w:szCs w:val="18"/>
        </w:rPr>
        <w:tab/>
      </w:r>
    </w:p>
    <w:p w14:paraId="59CDE270" w14:textId="0B1A4F9E" w:rsidR="00133E05" w:rsidRDefault="00133E05" w:rsidP="00133E05"/>
    <w:p w14:paraId="39E6B3F8" w14:textId="77777777" w:rsidR="007A68B4" w:rsidRPr="00133E05" w:rsidRDefault="007A68B4" w:rsidP="00133E05"/>
    <w:sectPr w:rsidR="007A68B4" w:rsidRPr="00133E05" w:rsidSect="00F524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045CF" w14:textId="77777777" w:rsidR="00F524DC" w:rsidRDefault="00F524DC" w:rsidP="00E40C63">
      <w:pPr>
        <w:spacing w:after="0"/>
      </w:pPr>
      <w:r>
        <w:separator/>
      </w:r>
    </w:p>
  </w:endnote>
  <w:endnote w:type="continuationSeparator" w:id="0">
    <w:p w14:paraId="12A0C4C9" w14:textId="77777777" w:rsidR="00F524DC" w:rsidRDefault="00F524DC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48CD0" w14:textId="77777777" w:rsidR="00D64F6A" w:rsidRDefault="00D64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14:paraId="4EBFF3E6" w14:textId="77777777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14:paraId="0766614C" w14:textId="77777777" w:rsidR="00BD4E95" w:rsidRPr="00873B21" w:rsidRDefault="00BD4E95" w:rsidP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14:paraId="7DAF43D2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</w:tcPr>
        <w:p w14:paraId="47C9DDBA" w14:textId="77777777" w:rsidR="00BD4E95" w:rsidRPr="00873B21" w:rsidRDefault="00BD4E95" w:rsidP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14:paraId="264C0DF3" w14:textId="77777777" w:rsidR="00BD4E95" w:rsidRPr="00873B21" w:rsidRDefault="00BD4E95" w:rsidP="00BD4E95">
          <w:pPr>
            <w:pStyle w:val="NoSpacing"/>
          </w:pPr>
        </w:p>
      </w:tc>
    </w:tr>
  </w:tbl>
  <w:p w14:paraId="34FCA97A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970FE" w14:textId="3A7A5F83" w:rsidR="00873B21" w:rsidRPr="00706B1F" w:rsidRDefault="005C3CF2" w:rsidP="005C3CF2">
    <w:pPr>
      <w:pStyle w:val="Footer"/>
      <w:jc w:val="center"/>
      <w:rPr>
        <w:rFonts w:ascii="Lato" w:hAnsi="Lato" w:cs="Arial"/>
        <w:color w:val="808080"/>
        <w:sz w:val="18"/>
        <w:szCs w:val="18"/>
      </w:rPr>
    </w:pPr>
    <w:r w:rsidRPr="005505DF">
      <w:rPr>
        <w:rFonts w:ascii="Lato" w:hAnsi="Lato" w:cs="Arial"/>
        <w:noProof/>
        <w:color w:val="808080"/>
        <w:sz w:val="18"/>
        <w:szCs w:val="18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9DC9" wp14:editId="70CF8DDF">
              <wp:simplePos x="0" y="0"/>
              <wp:positionH relativeFrom="column">
                <wp:posOffset>-120015</wp:posOffset>
              </wp:positionH>
              <wp:positionV relativeFrom="paragraph">
                <wp:posOffset>159385</wp:posOffset>
              </wp:positionV>
              <wp:extent cx="6400800" cy="19050"/>
              <wp:effectExtent l="0" t="0" r="19050" b="19050"/>
              <wp:wrapNone/>
              <wp:docPr id="4452232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0800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" from="-9.45pt,12.55pt" to="494.55pt,14.05pt" w14:anchorId="4EB7C7F8">
              <v:stroke joinstyle="miter"/>
            </v:line>
          </w:pict>
        </mc:Fallback>
      </mc:AlternateContent>
    </w:r>
    <w:r w:rsidR="005505DF" w:rsidRPr="005505DF">
      <w:rPr>
        <w:rFonts w:ascii="Lato" w:hAnsi="Lato"/>
        <w:color w:val="808080"/>
        <w:sz w:val="18"/>
        <w:szCs w:val="18"/>
      </w:rPr>
      <w:t xml:space="preserve">Factura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este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valabila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fara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semnatura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si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stampila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, conform art. 319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alin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. 29 din </w:t>
    </w:r>
    <w:proofErr w:type="spellStart"/>
    <w:r w:rsidR="005505DF" w:rsidRPr="005505DF">
      <w:rPr>
        <w:rFonts w:ascii="Lato" w:hAnsi="Lato"/>
        <w:color w:val="808080"/>
        <w:sz w:val="18"/>
        <w:szCs w:val="18"/>
      </w:rPr>
      <w:t>legea</w:t>
    </w:r>
    <w:proofErr w:type="spellEnd"/>
    <w:r w:rsidR="005505DF" w:rsidRPr="005505DF">
      <w:rPr>
        <w:rFonts w:ascii="Lato" w:hAnsi="Lato"/>
        <w:color w:val="808080"/>
        <w:sz w:val="18"/>
        <w:szCs w:val="18"/>
      </w:rPr>
      <w:t xml:space="preserve"> 227/2015</w:t>
    </w:r>
    <w:r w:rsidR="00D26F75" w:rsidRPr="00706B1F">
      <w:rPr>
        <w:rFonts w:ascii="Lato" w:hAnsi="Lato" w:cs="Arial"/>
        <w:color w:val="808080"/>
        <w:sz w:val="18"/>
        <w:szCs w:val="18"/>
      </w:rPr>
      <w:t>.</w:t>
    </w:r>
  </w:p>
  <w:p w14:paraId="2BE7EED4" w14:textId="58F2821D" w:rsidR="005C3CF2" w:rsidRDefault="005C3CF2" w:rsidP="006B683F">
    <w:pPr>
      <w:pStyle w:val="Footer"/>
      <w:rPr>
        <w:rFonts w:asciiTheme="majorHAnsi" w:hAnsiTheme="majorHAnsi" w:cstheme="majorHAnsi"/>
        <w:color w:val="808080"/>
        <w:sz w:val="18"/>
        <w:szCs w:val="18"/>
      </w:rPr>
    </w:pPr>
  </w:p>
  <w:p w14:paraId="5D22637C" w14:textId="39E1D395" w:rsidR="005C3CF2" w:rsidRPr="00706B1F" w:rsidRDefault="005C3CF2" w:rsidP="005C3CF2">
    <w:pPr>
      <w:pStyle w:val="Footer"/>
      <w:jc w:val="center"/>
      <w:rPr>
        <w:rFonts w:ascii="Lato" w:hAnsi="Lato"/>
        <w:b/>
        <w:bCs/>
        <w:sz w:val="18"/>
        <w:szCs w:val="18"/>
      </w:rPr>
    </w:pPr>
    <w:r w:rsidRPr="00706B1F">
      <w:rPr>
        <w:rFonts w:ascii="Lato" w:hAnsi="Lato"/>
        <w:b/>
        <w:bCs/>
        <w:sz w:val="18"/>
        <w:szCs w:val="18"/>
      </w:rPr>
      <w:t>SPLASHDEV INFORMATION TECHNOLOGY SRL</w:t>
    </w:r>
  </w:p>
  <w:p w14:paraId="27459FF2" w14:textId="065FBDF4" w:rsidR="00DE2FFD" w:rsidRPr="00706B1F" w:rsidRDefault="00DE2FFD" w:rsidP="005C3CF2">
    <w:pPr>
      <w:pStyle w:val="Footer"/>
      <w:jc w:val="center"/>
      <w:rPr>
        <w:rFonts w:ascii="Lato" w:hAnsi="Lato"/>
        <w:sz w:val="18"/>
        <w:szCs w:val="18"/>
      </w:rPr>
    </w:pPr>
    <w:r w:rsidRPr="00706B1F">
      <w:rPr>
        <w:rFonts w:ascii="Lato" w:hAnsi="Lato"/>
        <w:sz w:val="18"/>
        <w:szCs w:val="18"/>
      </w:rPr>
      <w:t xml:space="preserve">Email: billing@splashdev.at; Website: </w:t>
    </w:r>
    <w:hyperlink r:id="rId1" w:history="1">
      <w:r w:rsidRPr="00706B1F">
        <w:rPr>
          <w:rStyle w:val="Hyperlink"/>
          <w:rFonts w:ascii="Lato" w:hAnsi="Lato"/>
          <w:sz w:val="18"/>
          <w:szCs w:val="18"/>
        </w:rPr>
        <w:t>https://www.splashdev.at</w:t>
      </w:r>
    </w:hyperlink>
  </w:p>
  <w:p w14:paraId="293609FD" w14:textId="5B0AEC3B" w:rsidR="00DE2FFD" w:rsidRPr="00706B1F" w:rsidRDefault="005505DF" w:rsidP="005C3CF2">
    <w:pPr>
      <w:pStyle w:val="Footer"/>
      <w:jc w:val="center"/>
      <w:rPr>
        <w:rFonts w:ascii="Lato" w:hAnsi="Lato"/>
        <w:b/>
        <w:bCs/>
        <w:sz w:val="18"/>
        <w:szCs w:val="18"/>
      </w:rPr>
    </w:pPr>
    <w:r>
      <w:t>IBAN(RON): RO94RZBR0000060023333894; Banca: RAIFFEISEN BANK</w:t>
    </w:r>
  </w:p>
  <w:p w14:paraId="12E54AE3" w14:textId="5BA156A0" w:rsidR="00D26F75" w:rsidRPr="00706B1F" w:rsidRDefault="00D26F75" w:rsidP="00DE2FFD">
    <w:pPr>
      <w:rPr>
        <w:rFonts w:ascii="Lato" w:hAnsi="La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8E369" w14:textId="77777777" w:rsidR="00F524DC" w:rsidRDefault="00F524DC" w:rsidP="00E40C63">
      <w:pPr>
        <w:spacing w:after="0"/>
      </w:pPr>
      <w:r>
        <w:separator/>
      </w:r>
    </w:p>
  </w:footnote>
  <w:footnote w:type="continuationSeparator" w:id="0">
    <w:p w14:paraId="10D1FFB5" w14:textId="77777777" w:rsidR="00F524DC" w:rsidRDefault="00F524DC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A3AF" w14:textId="77777777" w:rsidR="00D64F6A" w:rsidRDefault="00D64F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14:paraId="1595F918" w14:textId="77777777" w:rsidTr="00AA5C8B">
      <w:tc>
        <w:tcPr>
          <w:tcW w:w="5098" w:type="dxa"/>
        </w:tcPr>
        <w:p w14:paraId="252119BF" w14:textId="77777777" w:rsidR="00BD4E95" w:rsidRPr="00BD4E95" w:rsidRDefault="00000000" w:rsidP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BD4E95"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="00BD4E95"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01E5822B" w14:textId="77777777" w:rsidR="00BD4E95" w:rsidRPr="00DF6462" w:rsidRDefault="00000000" w:rsidP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="00BD4E95" w:rsidRPr="00DF6462">
                <w:t>DocumentDate</w:t>
              </w:r>
              <w:proofErr w:type="spellEnd"/>
            </w:sdtContent>
          </w:sdt>
        </w:p>
        <w:p w14:paraId="5CBF4D90" w14:textId="77777777" w:rsidR="00BD4E95" w:rsidRDefault="00000000" w:rsidP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="00BD4E95" w:rsidRPr="00DF6462">
                <w:t>Page_Lbl</w:t>
              </w:r>
              <w:proofErr w:type="spellEnd"/>
            </w:sdtContent>
          </w:sdt>
          <w:r w:rsidR="00BD4E95" w:rsidRPr="00DF6462">
            <w:t xml:space="preserve">  </w:t>
          </w:r>
          <w:r w:rsidR="00BD4E95" w:rsidRPr="00DF6462">
            <w:fldChar w:fldCharType="begin"/>
          </w:r>
          <w:r w:rsidR="00BD4E95" w:rsidRPr="00DF6462">
            <w:instrText xml:space="preserve"> PAGE  \* Arabic  \* MERGEFORMAT </w:instrText>
          </w:r>
          <w:r w:rsidR="00BD4E95" w:rsidRPr="00DF6462">
            <w:fldChar w:fldCharType="separate"/>
          </w:r>
          <w:r w:rsidR="007A68B4">
            <w:rPr>
              <w:noProof/>
            </w:rPr>
            <w:t>2</w:t>
          </w:r>
          <w:r w:rsidR="00BD4E95" w:rsidRPr="00DF6462">
            <w:fldChar w:fldCharType="end"/>
          </w:r>
          <w:r w:rsidR="00BD4E95" w:rsidRP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14:paraId="320F7205" w14:textId="77777777" w:rsidR="00BD4E95" w:rsidRDefault="00BD4E95" w:rsidP="00BD4E95">
          <w:pPr>
            <w:pStyle w:val="Header"/>
          </w:pPr>
        </w:p>
      </w:tc>
    </w:tr>
  </w:tbl>
  <w:p w14:paraId="3581C7F0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53"/>
      <w:gridCol w:w="5098"/>
    </w:tblGrid>
    <w:tr w:rsidR="00DF6462" w14:paraId="4D6C450C" w14:textId="77777777" w:rsidTr="0034579C">
      <w:trPr>
        <w:trHeight w:val="990"/>
      </w:trPr>
      <w:tc>
        <w:tcPr>
          <w:tcW w:w="5553" w:type="dxa"/>
        </w:tcPr>
        <w:p w14:paraId="6A51D684" w14:textId="1BE9B4A6" w:rsidR="00736016" w:rsidRDefault="00736016" w:rsidP="00736016">
          <w:pPr>
            <w:pStyle w:val="Title"/>
            <w:rPr>
              <w:rFonts w:ascii="Arial" w:hAnsi="Arial" w:cs="Arial"/>
              <w:b/>
              <w:bCs/>
              <w:color w:val="3D6B86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737130DD" wp14:editId="2E0128F1">
                    <wp:simplePos x="0" y="0"/>
                    <wp:positionH relativeFrom="column">
                      <wp:posOffset>4445</wp:posOffset>
                    </wp:positionH>
                    <wp:positionV relativeFrom="paragraph">
                      <wp:posOffset>87300</wp:posOffset>
                    </wp:positionV>
                    <wp:extent cx="2857500" cy="491490"/>
                    <wp:effectExtent l="0" t="0" r="19050" b="22860"/>
                    <wp:wrapSquare wrapText="bothSides"/>
                    <wp:docPr id="69501778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57500" cy="491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A3762" w14:textId="17BBE1E5" w:rsidR="00736016" w:rsidRPr="0034579C" w:rsidRDefault="000F05CD" w:rsidP="00D22421">
                                <w:pPr>
                                  <w:jc w:val="both"/>
                                  <w:rPr>
                                    <w:rFonts w:ascii="Lato" w:hAnsi="Lato"/>
                                    <w:b/>
                                    <w:bCs/>
                                    <w:color w:val="3D6B86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b/>
                                    <w:bCs/>
                                    <w:color w:val="3D6B86"/>
                                    <w:sz w:val="52"/>
                                    <w:szCs w:val="52"/>
                                  </w:rPr>
                                  <w:t>Credit Memo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>
                  <v:shapetype id="_x0000_t202" coordsize="21600,21600" o:spt="202" path="m,l,21600r21600,l21600,xe" w14:anchorId="737130DD">
                    <v:stroke joinstyle="miter"/>
                    <v:path gradientshapeok="t" o:connecttype="rect"/>
                  </v:shapetype>
                  <v:shape id="_x0000_s1028" style="position:absolute;margin-left:.35pt;margin-top:6.85pt;width:225pt;height:38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">
                    <v:textbox>
                      <w:txbxContent>
                        <w:p w:rsidRPr="0034579C" w:rsidR="00736016" w:rsidP="00D22421" w:rsidRDefault="000F05CD" w14:paraId="241A3762" w14:textId="17BBE1E5">
                          <w:pPr>
                            <w:jc w:val="both"/>
                            <w:rPr>
                              <w:rFonts w:ascii="Lato" w:hAnsi="Lato"/>
                              <w:b/>
                              <w:bCs/>
                              <w:color w:val="3D6B86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3D6B86"/>
                              <w:sz w:val="52"/>
                              <w:szCs w:val="52"/>
                            </w:rPr>
                            <w:t>Credit Memo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6C314C88" w14:textId="77777777" w:rsidR="00A904FC" w:rsidRDefault="00D22421" w:rsidP="00A904FC">
          <w:pPr>
            <w:pStyle w:val="Subtitle"/>
          </w:pPr>
          <w:r>
            <w:t xml:space="preserve"> </w:t>
          </w:r>
        </w:p>
        <w:p w14:paraId="72C68618" w14:textId="77777777" w:rsidR="00A904FC" w:rsidRDefault="00A904FC" w:rsidP="00A904FC">
          <w:pPr>
            <w:pStyle w:val="Subtitle"/>
          </w:pPr>
        </w:p>
        <w:p w14:paraId="0D6416A1" w14:textId="11D5ACB3" w:rsidR="00A904FC" w:rsidRDefault="00A904FC" w:rsidP="00A904FC">
          <w:pPr>
            <w:pStyle w:val="Subtitle"/>
          </w:pPr>
        </w:p>
        <w:p w14:paraId="1FD8CD41" w14:textId="7CA88177" w:rsidR="00A904FC" w:rsidRPr="00A904FC" w:rsidRDefault="005F249C" w:rsidP="00A904FC">
          <w:pPr>
            <w:pStyle w:val="Subtitle"/>
          </w:pPr>
          <w:r>
            <w:t xml:space="preserve">   </w:t>
          </w:r>
          <w:r w:rsidR="00A904FC" w:rsidRPr="00DF6462">
            <w:t>Page</w:t>
          </w:r>
          <w:r w:rsidR="00A904FC">
            <w:t xml:space="preserve"> </w:t>
          </w:r>
          <w:r w:rsidR="00A904FC" w:rsidRPr="00DF6462">
            <w:t xml:space="preserve"> </w:t>
          </w:r>
          <w:r w:rsidR="00A904FC" w:rsidRPr="00DF6462">
            <w:fldChar w:fldCharType="begin"/>
          </w:r>
          <w:r w:rsidR="00A904FC" w:rsidRPr="00DF6462">
            <w:instrText xml:space="preserve"> PAGE  \* Arabic  \* MERGEFORMAT </w:instrText>
          </w:r>
          <w:r w:rsidR="00A904FC" w:rsidRPr="00DF6462">
            <w:fldChar w:fldCharType="separate"/>
          </w:r>
          <w:r w:rsidR="00A904FC">
            <w:t>1</w:t>
          </w:r>
          <w:r w:rsidR="00A904FC" w:rsidRPr="00DF6462">
            <w:fldChar w:fldCharType="end"/>
          </w:r>
          <w:r w:rsidR="00A904FC" w:rsidRPr="00DF6462">
            <w:t xml:space="preserve"> / </w:t>
          </w:r>
          <w:r w:rsidR="00A904FC">
            <w:rPr>
              <w:noProof/>
            </w:rPr>
            <w:fldChar w:fldCharType="begin"/>
          </w:r>
          <w:r w:rsidR="00A904FC">
            <w:rPr>
              <w:noProof/>
            </w:rPr>
            <w:instrText xml:space="preserve"> NUMPAGES  \* Arabic  \* MERGEFORMAT </w:instrText>
          </w:r>
          <w:r w:rsidR="00A904FC">
            <w:rPr>
              <w:noProof/>
            </w:rPr>
            <w:fldChar w:fldCharType="separate"/>
          </w:r>
          <w:r w:rsidR="00A904FC">
            <w:rPr>
              <w:noProof/>
            </w:rPr>
            <w:t>1</w:t>
          </w:r>
          <w:r w:rsidR="00A904FC">
            <w:rPr>
              <w:noProof/>
            </w:rPr>
            <w:fldChar w:fldCharType="end"/>
          </w:r>
          <w:r w:rsidR="00D22421">
            <w:t xml:space="preserve">  </w:t>
          </w: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14:paraId="5B46FD32" w14:textId="1AE70050" w:rsidR="00DF6462" w:rsidRDefault="00DF6462" w:rsidP="00E47A8D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0C63D31F">
                    <wp:extent cx="866775" cy="866775"/>
                    <wp:effectExtent l="0" t="0" r="9525" b="9525"/>
                    <wp:docPr id="106068331" name="Picture 1060683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068331" name="Picture 10606833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66775" cy="866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3DF473A2" w14:textId="54A45561" w:rsidR="000C3D1F" w:rsidRDefault="00CC226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10A6D" wp14:editId="4A620692">
              <wp:simplePos x="0" y="0"/>
              <wp:positionH relativeFrom="margin">
                <wp:posOffset>-1103424</wp:posOffset>
              </wp:positionH>
              <wp:positionV relativeFrom="paragraph">
                <wp:posOffset>259080</wp:posOffset>
              </wp:positionV>
              <wp:extent cx="8391525" cy="438150"/>
              <wp:effectExtent l="0" t="0" r="28575" b="19050"/>
              <wp:wrapNone/>
              <wp:docPr id="177498395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1525" cy="4381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>
                        <a:solidFill>
                          <a:srgbClr val="379FBA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rect id="Rectangle 1" style="position:absolute;margin-left:-86.9pt;margin-top:20.4pt;width:660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379fba" strokecolor="#379fb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" w14:anchorId="0B0DF195">
              <w10:wrap anchorx="margin"/>
            </v:rect>
          </w:pict>
        </mc:Fallback>
      </mc:AlternateContent>
    </w:r>
  </w:p>
  <w:p w14:paraId="65895F9E" w14:textId="1DC437E2" w:rsidR="00352C20" w:rsidRDefault="00EC1621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51913883" wp14:editId="63368153">
              <wp:simplePos x="0" y="0"/>
              <wp:positionH relativeFrom="margin">
                <wp:posOffset>1401874</wp:posOffset>
              </wp:positionH>
              <wp:positionV relativeFrom="paragraph">
                <wp:posOffset>168910</wp:posOffset>
              </wp:positionV>
              <wp:extent cx="1417955" cy="266700"/>
              <wp:effectExtent l="0" t="0" r="10795" b="19050"/>
              <wp:wrapSquare wrapText="bothSides"/>
              <wp:docPr id="7411512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7955" cy="26670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ocumentDate"/>
                            <w:tag w:val="#Nav: Standard_Sales_Credit_Memo/1307"/>
                            <w:id w:val="1525664875"/>
                            <w:dataBinding w:prefixMappings="xmlns:ns0='urn:microsoft-dynamics-nav/reports/Standard_Sales_Credit_Memo/1307/'" w:xpath="/ns0:NavWordReportXmlPart[1]/ns0:Header[1]/ns0:DocumentDate[1]" w:storeItemID="{E2DF282D-C183-47A3-91D1-8B90BDB0DF4A}"/>
                            <w:text/>
                          </w:sdtPr>
                          <w:sdtContent>
                            <w:p w14:paraId="4B65232E" w14:textId="77777777" w:rsidR="00D10D90" w:rsidRDefault="00D10D90" w:rsidP="00D10D90">
                              <w:proofErr w:type="spellStart"/>
                              <w:r w:rsidRPr="006B3C29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DocumentDate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 id="_x0000_s1029" style="position:absolute;margin-left:110.4pt;margin-top:13.3pt;width:111.6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" w14:anchorId="51913883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id w:val="1525664875"/>
                      <w:dataBinding w:prefixMappings="xmlns:ns0='urn:microsoft-dynamics-nav/reports/Standard_Sales_Credit_Memo/1307/'" w:xpath="/ns0:NavWordReportXmlPart[1]/ns0:Header[1]/ns0:DocumentDate[1]" w:storeItemID="{E2DF282D-C183-47A3-91D1-8B90BDB0DF4A}"/>
                      <w:text/>
                      <w:alias w:val="#Nav: /Header/DocumentDate"/>
                      <w:tag w:val="#Nav: Standard_Sales_Credit_Memo/1307"/>
                    </w:sdtPr>
                    <w:sdtContent>
                      <w:p w:rsidR="00D10D90" w:rsidP="00D10D90" w:rsidRDefault="00D10D90" w14:paraId="4B65232E" w14:textId="77777777">
                        <w:proofErr w:type="spellStart"/>
                        <w:r w:rsidRPr="006B3C29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DocumentDate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0E47D0D" wp14:editId="21090F42">
              <wp:simplePos x="0" y="0"/>
              <wp:positionH relativeFrom="margin">
                <wp:posOffset>1095804</wp:posOffset>
              </wp:positionH>
              <wp:positionV relativeFrom="paragraph">
                <wp:posOffset>165735</wp:posOffset>
              </wp:positionV>
              <wp:extent cx="504825" cy="247650"/>
              <wp:effectExtent l="0" t="0" r="28575" b="19050"/>
              <wp:wrapSquare wrapText="bothSides"/>
              <wp:docPr id="2228678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FB8D4F" w14:textId="20E11CB3" w:rsidR="00D10D90" w:rsidRPr="006B3C29" w:rsidRDefault="00C41EEB" w:rsidP="00D10D90">
                          <w:pPr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  <w:t>Din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 id="_x0000_s1030" style="position:absolute;margin-left:86.3pt;margin-top:13.05pt;width:39.7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" w14:anchorId="10E47D0D">
              <v:textbox>
                <w:txbxContent>
                  <w:p w:rsidRPr="006B3C29" w:rsidR="00D10D90" w:rsidP="00D10D90" w:rsidRDefault="00C41EEB" w14:paraId="59FB8D4F" w14:textId="20E11CB3">
                    <w:pPr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</w:pPr>
                    <w:r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  <w:t>Din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117245F2" wp14:editId="675A82CE">
              <wp:simplePos x="0" y="0"/>
              <wp:positionH relativeFrom="margin">
                <wp:posOffset>556054</wp:posOffset>
              </wp:positionH>
              <wp:positionV relativeFrom="paragraph">
                <wp:posOffset>165735</wp:posOffset>
              </wp:positionV>
              <wp:extent cx="838200" cy="238125"/>
              <wp:effectExtent l="0" t="0" r="19050" b="28575"/>
              <wp:wrapSquare wrapText="bothSides"/>
              <wp:docPr id="28434766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38125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alias w:val="#Nav: /Header/DocumentNo"/>
                            <w:tag w:val="#Nav: Standard_Sales_Credit_Memo/1307"/>
                            <w:id w:val="-1504497366"/>
                            <w:dataBinding w:prefixMappings="xmlns:ns0='urn:microsoft-dynamics-nav/reports/Standard_Sales_Credit_Memo/1307/'" w:xpath="/ns0:NavWordReportXmlPart[1]/ns0:Header[1]/ns0:DocumentNo[1]" w:storeItemID="{E2DF282D-C183-47A3-91D1-8B90BDB0DF4A}"/>
                            <w:text/>
                          </w:sdtPr>
                          <w:sdtContent>
                            <w:p w14:paraId="5B388A94" w14:textId="7E71F238" w:rsidR="00D10D90" w:rsidRPr="00D10D90" w:rsidRDefault="00D10D90" w:rsidP="00D10D90">
                              <w:pPr>
                                <w:rPr>
                                  <w:color w:val="F8F8F8"/>
                                </w:rPr>
                              </w:pPr>
                              <w:proofErr w:type="spellStart"/>
                              <w:r w:rsidRPr="006B3C29"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DocumentNo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 id="_x0000_s1031" style="position:absolute;margin-left:43.8pt;margin-top:13.05pt;width:66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" w14:anchorId="117245F2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id w:val="-1504497366"/>
                      <w:dataBinding w:prefixMappings="xmlns:ns0='urn:microsoft-dynamics-nav/reports/Standard_Sales_Credit_Memo/1307/'" w:xpath="/ns0:NavWordReportXmlPart[1]/ns0:Header[1]/ns0:DocumentNo[1]" w:storeItemID="{E2DF282D-C183-47A3-91D1-8B90BDB0DF4A}"/>
                      <w:text/>
                      <w:alias w:val="#Nav: /Header/DocumentNo"/>
                      <w:tag w:val="#Nav: Standard_Sales_Credit_Memo/1307"/>
                    </w:sdtPr>
                    <w:sdtContent>
                      <w:p w:rsidRPr="00D10D90" w:rsidR="00D10D90" w:rsidP="00D10D90" w:rsidRDefault="00D10D90" w14:paraId="5B388A94" w14:textId="7E71F238">
                        <w:pPr>
                          <w:rPr>
                            <w:color w:val="F8F8F8"/>
                          </w:rPr>
                        </w:pPr>
                        <w:proofErr w:type="spellStart"/>
                        <w:r w:rsidRPr="006B3C29"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DocumentNo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543F45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57A8E8C" wp14:editId="712417A8">
              <wp:simplePos x="0" y="0"/>
              <wp:positionH relativeFrom="margin">
                <wp:posOffset>5419931</wp:posOffset>
              </wp:positionH>
              <wp:positionV relativeFrom="paragraph">
                <wp:posOffset>163195</wp:posOffset>
              </wp:positionV>
              <wp:extent cx="1300480" cy="266700"/>
              <wp:effectExtent l="0" t="0" r="13970" b="19050"/>
              <wp:wrapSquare wrapText="bothSides"/>
              <wp:docPr id="955044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0480" cy="26670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id w:val="-21890405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Standard_Sales_Credit_Memo/1307/' " w:xpath="/ns0:NavWordReportXmlPart[1]/ns0:Header[1]/ns0:date[1]" w:storeItemID="{E2DF282D-C183-47A3-91D1-8B90BDB0DF4A}"/>
                            <w:text/>
                          </w:sdtPr>
                          <w:sdtContent>
                            <w:p w14:paraId="17F556A0" w14:textId="1DEE5D92" w:rsidR="00B973DC" w:rsidRPr="00C41EEB" w:rsidRDefault="00D64F6A" w:rsidP="00B973DC">
                              <w:pPr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F8F8F8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7A8E8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26.75pt;margin-top:12.85pt;width:102.4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" fillcolor="#379fba" strokecolor="#379fba">
              <v:textbox>
                <w:txbxContent>
                  <w:sdt>
                    <w:sdt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id w:val="-218904059"/>
                      <w:placeholder>
                        <w:docPart w:val="DefaultPlaceholder_-1854013440"/>
                      </w:placeholder>
                      <w:dataBinding w:prefixMappings="xmlns:ns0='urn:microsoft-dynamics-nav/reports/Standard_Sales_Credit_Memo/1307/' " w:xpath="/ns0:NavWordReportXmlPart[1]/ns0:Header[1]/ns0:date[1]" w:storeItemID="{E2DF282D-C183-47A3-91D1-8B90BDB0DF4A}"/>
                      <w:text/>
                    </w:sdtPr>
                    <w:sdtContent>
                      <w:p w14:paraId="17F556A0" w14:textId="1DEE5D92" w:rsidR="00B973DC" w:rsidRPr="00C41EEB" w:rsidRDefault="00D64F6A" w:rsidP="00B973DC">
                        <w:pPr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ato" w:hAnsi="Lato"/>
                            <w:color w:val="F8F8F8"/>
                            <w:sz w:val="18"/>
                            <w:szCs w:val="18"/>
                          </w:rPr>
                          <w:t>date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B9543D" wp14:editId="201AE876">
              <wp:simplePos x="0" y="0"/>
              <wp:positionH relativeFrom="column">
                <wp:posOffset>4623435</wp:posOffset>
              </wp:positionH>
              <wp:positionV relativeFrom="paragraph">
                <wp:posOffset>163830</wp:posOffset>
              </wp:positionV>
              <wp:extent cx="962025" cy="2476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F9B793" w14:textId="65256D03" w:rsidR="00B973DC" w:rsidRPr="00C41EEB" w:rsidRDefault="00C41EEB">
                          <w:p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</w:pPr>
                          <w:r w:rsidRPr="00C41EEB"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t xml:space="preserve">Termen </w:t>
                          </w:r>
                          <w:proofErr w:type="spellStart"/>
                          <w:r w:rsidRPr="00C41EEB"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t>plata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 id="_x0000_s1033" style="position:absolute;margin-left:364.05pt;margin-top:12.9pt;width:75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" w14:anchorId="30B9543D">
              <v:textbox>
                <w:txbxContent>
                  <w:p w:rsidRPr="00C41EEB" w:rsidR="00B973DC" w:rsidRDefault="00C41EEB" w14:paraId="1AF9B793" w14:textId="65256D03">
                    <w:p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</w:pPr>
                    <w:r w:rsidRPr="00C41EEB"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t xml:space="preserve">Termen </w:t>
                    </w:r>
                    <w:proofErr w:type="spellStart"/>
                    <w:r w:rsidRPr="00C41EEB"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t>plata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="00D16EA6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09BB9C6" wp14:editId="640A9847">
              <wp:simplePos x="0" y="0"/>
              <wp:positionH relativeFrom="margin">
                <wp:posOffset>-329565</wp:posOffset>
              </wp:positionH>
              <wp:positionV relativeFrom="paragraph">
                <wp:posOffset>170815</wp:posOffset>
              </wp:positionV>
              <wp:extent cx="1114425" cy="247650"/>
              <wp:effectExtent l="0" t="0" r="28575" b="19050"/>
              <wp:wrapSquare wrapText="bothSides"/>
              <wp:docPr id="1421477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5" cy="247650"/>
                      </a:xfrm>
                      <a:prstGeom prst="rect">
                        <a:avLst/>
                      </a:prstGeom>
                      <a:solidFill>
                        <a:srgbClr val="379FBA"/>
                      </a:solidFill>
                      <a:ln w="9525">
                        <a:solidFill>
                          <a:srgbClr val="379FB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F01A97" w14:textId="23D3D423" w:rsidR="00D10D90" w:rsidRPr="006B3C29" w:rsidRDefault="00D10D90" w:rsidP="00652856">
                          <w:pPr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</w:pPr>
                          <w:r w:rsidRPr="006B3C29">
                            <w:rPr>
                              <w:rFonts w:ascii="Lato" w:hAnsi="Lato"/>
                              <w:b/>
                              <w:bCs/>
                              <w:color w:val="F8F8F8"/>
                              <w:sz w:val="18"/>
                              <w:szCs w:val="18"/>
                            </w:rPr>
                            <w:t>Series BUH No</w:t>
                          </w:r>
                          <w:r w:rsidR="003A7C82" w:rsidRPr="006B3C29">
                            <w:rPr>
                              <w:rFonts w:ascii="Lato" w:hAnsi="Lato"/>
                              <w:color w:val="F8F8F8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 id="_x0000_s1034" style="position:absolute;margin-left:-25.95pt;margin-top:13.45pt;width:87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color="#379fba" strokecolor="#379fba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" w14:anchorId="509BB9C6">
              <v:textbox>
                <w:txbxContent>
                  <w:p w:rsidRPr="006B3C29" w:rsidR="00D10D90" w:rsidP="00652856" w:rsidRDefault="00D10D90" w14:paraId="21F01A97" w14:textId="23D3D423">
                    <w:pPr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</w:pPr>
                    <w:r w:rsidRPr="006B3C29">
                      <w:rPr>
                        <w:rFonts w:ascii="Lato" w:hAnsi="Lato"/>
                        <w:b/>
                        <w:bCs/>
                        <w:color w:val="F8F8F8"/>
                        <w:sz w:val="18"/>
                        <w:szCs w:val="18"/>
                      </w:rPr>
                      <w:t>Series BUH No</w:t>
                    </w:r>
                    <w:r w:rsidRPr="006B3C29" w:rsidR="003A7C82">
                      <w:rPr>
                        <w:rFonts w:ascii="Lato" w:hAnsi="Lato"/>
                        <w:color w:val="F8F8F8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44C6462A" w14:textId="32545D08" w:rsidR="00352C20" w:rsidRDefault="009F7401" w:rsidP="009F7401">
    <w:pPr>
      <w:pStyle w:val="Header"/>
      <w:tabs>
        <w:tab w:val="clear" w:pos="4680"/>
        <w:tab w:val="left" w:pos="9360"/>
      </w:tabs>
    </w:pPr>
    <w:r>
      <w:tab/>
    </w:r>
  </w:p>
  <w:p w14:paraId="596CE25D" w14:textId="75FE40A6" w:rsidR="00346669" w:rsidRDefault="003466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1509F"/>
    <w:rsid w:val="000200CE"/>
    <w:rsid w:val="00022F16"/>
    <w:rsid w:val="00032E69"/>
    <w:rsid w:val="000357EB"/>
    <w:rsid w:val="000448CE"/>
    <w:rsid w:val="00045ED0"/>
    <w:rsid w:val="00064215"/>
    <w:rsid w:val="00070EE8"/>
    <w:rsid w:val="00074151"/>
    <w:rsid w:val="00082DD1"/>
    <w:rsid w:val="000844A3"/>
    <w:rsid w:val="000855F1"/>
    <w:rsid w:val="00090494"/>
    <w:rsid w:val="000924EC"/>
    <w:rsid w:val="000A665A"/>
    <w:rsid w:val="000B6924"/>
    <w:rsid w:val="000C1AFB"/>
    <w:rsid w:val="000C218B"/>
    <w:rsid w:val="000C3D1F"/>
    <w:rsid w:val="000D2238"/>
    <w:rsid w:val="000D5A6D"/>
    <w:rsid w:val="000E071F"/>
    <w:rsid w:val="000E4368"/>
    <w:rsid w:val="000E7DDA"/>
    <w:rsid w:val="000F05CD"/>
    <w:rsid w:val="000F5162"/>
    <w:rsid w:val="00103846"/>
    <w:rsid w:val="0010706B"/>
    <w:rsid w:val="00115142"/>
    <w:rsid w:val="0011761D"/>
    <w:rsid w:val="0011793B"/>
    <w:rsid w:val="00120D22"/>
    <w:rsid w:val="00121A36"/>
    <w:rsid w:val="001253EE"/>
    <w:rsid w:val="00126D5A"/>
    <w:rsid w:val="00131235"/>
    <w:rsid w:val="00133E05"/>
    <w:rsid w:val="00134A71"/>
    <w:rsid w:val="0014076D"/>
    <w:rsid w:val="001473E6"/>
    <w:rsid w:val="00151C73"/>
    <w:rsid w:val="00160C3D"/>
    <w:rsid w:val="001621D9"/>
    <w:rsid w:val="00166D2E"/>
    <w:rsid w:val="001A10DB"/>
    <w:rsid w:val="001A5D37"/>
    <w:rsid w:val="001B5335"/>
    <w:rsid w:val="001B793C"/>
    <w:rsid w:val="001D1CE2"/>
    <w:rsid w:val="001D20FA"/>
    <w:rsid w:val="001D6807"/>
    <w:rsid w:val="001E1AA5"/>
    <w:rsid w:val="001E2F5B"/>
    <w:rsid w:val="001F3983"/>
    <w:rsid w:val="0020108A"/>
    <w:rsid w:val="00203E85"/>
    <w:rsid w:val="00204784"/>
    <w:rsid w:val="00232AAA"/>
    <w:rsid w:val="00235CA0"/>
    <w:rsid w:val="00245B0E"/>
    <w:rsid w:val="00261876"/>
    <w:rsid w:val="0026269B"/>
    <w:rsid w:val="002669DB"/>
    <w:rsid w:val="002673A2"/>
    <w:rsid w:val="00273BA9"/>
    <w:rsid w:val="00273DFC"/>
    <w:rsid w:val="0029628E"/>
    <w:rsid w:val="002A12AA"/>
    <w:rsid w:val="002A29DF"/>
    <w:rsid w:val="002A2B55"/>
    <w:rsid w:val="002A3445"/>
    <w:rsid w:val="002A382C"/>
    <w:rsid w:val="002B21F2"/>
    <w:rsid w:val="002B6B46"/>
    <w:rsid w:val="002E0ECA"/>
    <w:rsid w:val="002E2A56"/>
    <w:rsid w:val="003148F1"/>
    <w:rsid w:val="003154EF"/>
    <w:rsid w:val="00321AD9"/>
    <w:rsid w:val="00327DFA"/>
    <w:rsid w:val="003308DE"/>
    <w:rsid w:val="00330975"/>
    <w:rsid w:val="00337723"/>
    <w:rsid w:val="003400BB"/>
    <w:rsid w:val="00344F5D"/>
    <w:rsid w:val="00345505"/>
    <w:rsid w:val="0034579C"/>
    <w:rsid w:val="0034599E"/>
    <w:rsid w:val="00346669"/>
    <w:rsid w:val="00352C20"/>
    <w:rsid w:val="00354F12"/>
    <w:rsid w:val="00355E20"/>
    <w:rsid w:val="00361373"/>
    <w:rsid w:val="00374316"/>
    <w:rsid w:val="0038349C"/>
    <w:rsid w:val="00386F49"/>
    <w:rsid w:val="00394029"/>
    <w:rsid w:val="003A31D7"/>
    <w:rsid w:val="003A7C82"/>
    <w:rsid w:val="003A7D25"/>
    <w:rsid w:val="003A7E69"/>
    <w:rsid w:val="003B1D59"/>
    <w:rsid w:val="003D120B"/>
    <w:rsid w:val="003D4B80"/>
    <w:rsid w:val="003E2178"/>
    <w:rsid w:val="003E4F5D"/>
    <w:rsid w:val="003E7E45"/>
    <w:rsid w:val="003F77E2"/>
    <w:rsid w:val="00411127"/>
    <w:rsid w:val="00413F8E"/>
    <w:rsid w:val="00416D70"/>
    <w:rsid w:val="00422363"/>
    <w:rsid w:val="00422570"/>
    <w:rsid w:val="004301A4"/>
    <w:rsid w:val="00431EB6"/>
    <w:rsid w:val="00436FAE"/>
    <w:rsid w:val="00452E63"/>
    <w:rsid w:val="00452F9D"/>
    <w:rsid w:val="0046126B"/>
    <w:rsid w:val="00492354"/>
    <w:rsid w:val="0049700B"/>
    <w:rsid w:val="004A15C6"/>
    <w:rsid w:val="004A4D71"/>
    <w:rsid w:val="004A6D05"/>
    <w:rsid w:val="004B22F6"/>
    <w:rsid w:val="004B47ED"/>
    <w:rsid w:val="004B5473"/>
    <w:rsid w:val="004B548F"/>
    <w:rsid w:val="004B6FE5"/>
    <w:rsid w:val="004C60A5"/>
    <w:rsid w:val="004E0059"/>
    <w:rsid w:val="004E3D01"/>
    <w:rsid w:val="004F051A"/>
    <w:rsid w:val="004F2432"/>
    <w:rsid w:val="00507C82"/>
    <w:rsid w:val="0051123B"/>
    <w:rsid w:val="0051660C"/>
    <w:rsid w:val="00516D98"/>
    <w:rsid w:val="00524647"/>
    <w:rsid w:val="00524FE6"/>
    <w:rsid w:val="005264AD"/>
    <w:rsid w:val="00534195"/>
    <w:rsid w:val="00541DF0"/>
    <w:rsid w:val="00543913"/>
    <w:rsid w:val="00543F45"/>
    <w:rsid w:val="005505DF"/>
    <w:rsid w:val="00552846"/>
    <w:rsid w:val="005619D1"/>
    <w:rsid w:val="00563DCD"/>
    <w:rsid w:val="005731CF"/>
    <w:rsid w:val="00586F7E"/>
    <w:rsid w:val="00587157"/>
    <w:rsid w:val="00595F7F"/>
    <w:rsid w:val="005963DE"/>
    <w:rsid w:val="005A0994"/>
    <w:rsid w:val="005A1AE0"/>
    <w:rsid w:val="005A79B3"/>
    <w:rsid w:val="005B6FE1"/>
    <w:rsid w:val="005C23FD"/>
    <w:rsid w:val="005C3CF2"/>
    <w:rsid w:val="005E360C"/>
    <w:rsid w:val="005F249C"/>
    <w:rsid w:val="005F2559"/>
    <w:rsid w:val="005F5EC9"/>
    <w:rsid w:val="005F6BCC"/>
    <w:rsid w:val="0060202A"/>
    <w:rsid w:val="00602C1E"/>
    <w:rsid w:val="00610A30"/>
    <w:rsid w:val="00612120"/>
    <w:rsid w:val="00612ABF"/>
    <w:rsid w:val="006245DA"/>
    <w:rsid w:val="006302A1"/>
    <w:rsid w:val="00642170"/>
    <w:rsid w:val="00642525"/>
    <w:rsid w:val="00642D9F"/>
    <w:rsid w:val="00642FD8"/>
    <w:rsid w:val="00646659"/>
    <w:rsid w:val="00647053"/>
    <w:rsid w:val="00652856"/>
    <w:rsid w:val="0066116C"/>
    <w:rsid w:val="00666C76"/>
    <w:rsid w:val="0067225B"/>
    <w:rsid w:val="00672A87"/>
    <w:rsid w:val="00677AD5"/>
    <w:rsid w:val="0068014F"/>
    <w:rsid w:val="0068273F"/>
    <w:rsid w:val="00683CCE"/>
    <w:rsid w:val="00684EEB"/>
    <w:rsid w:val="006907F2"/>
    <w:rsid w:val="006A2A7B"/>
    <w:rsid w:val="006A409D"/>
    <w:rsid w:val="006B3C29"/>
    <w:rsid w:val="006B683F"/>
    <w:rsid w:val="006C30D9"/>
    <w:rsid w:val="006C4581"/>
    <w:rsid w:val="006D4B90"/>
    <w:rsid w:val="006D64AE"/>
    <w:rsid w:val="006F096A"/>
    <w:rsid w:val="006F2626"/>
    <w:rsid w:val="00703198"/>
    <w:rsid w:val="00706B1F"/>
    <w:rsid w:val="0071439C"/>
    <w:rsid w:val="00714E98"/>
    <w:rsid w:val="00716E24"/>
    <w:rsid w:val="0072306B"/>
    <w:rsid w:val="00732323"/>
    <w:rsid w:val="00736016"/>
    <w:rsid w:val="00736529"/>
    <w:rsid w:val="00741F6B"/>
    <w:rsid w:val="00746EFF"/>
    <w:rsid w:val="007537BA"/>
    <w:rsid w:val="00760FA8"/>
    <w:rsid w:val="0076421A"/>
    <w:rsid w:val="00765190"/>
    <w:rsid w:val="00766078"/>
    <w:rsid w:val="007773B8"/>
    <w:rsid w:val="00777ADC"/>
    <w:rsid w:val="00781662"/>
    <w:rsid w:val="00782744"/>
    <w:rsid w:val="00785883"/>
    <w:rsid w:val="00797305"/>
    <w:rsid w:val="007A0A2F"/>
    <w:rsid w:val="007A1FA4"/>
    <w:rsid w:val="007A68B4"/>
    <w:rsid w:val="007B235B"/>
    <w:rsid w:val="007D3713"/>
    <w:rsid w:val="007D4404"/>
    <w:rsid w:val="007E323C"/>
    <w:rsid w:val="00802B5B"/>
    <w:rsid w:val="00814357"/>
    <w:rsid w:val="00815D27"/>
    <w:rsid w:val="0081710E"/>
    <w:rsid w:val="00817EE6"/>
    <w:rsid w:val="00820262"/>
    <w:rsid w:val="0082071A"/>
    <w:rsid w:val="00833FB4"/>
    <w:rsid w:val="00834D56"/>
    <w:rsid w:val="008350B8"/>
    <w:rsid w:val="00836184"/>
    <w:rsid w:val="00844D12"/>
    <w:rsid w:val="00845DAF"/>
    <w:rsid w:val="00845E08"/>
    <w:rsid w:val="008502AF"/>
    <w:rsid w:val="0085077A"/>
    <w:rsid w:val="00853129"/>
    <w:rsid w:val="008533EF"/>
    <w:rsid w:val="00854265"/>
    <w:rsid w:val="00854591"/>
    <w:rsid w:val="00856BBF"/>
    <w:rsid w:val="00861298"/>
    <w:rsid w:val="00873AB7"/>
    <w:rsid w:val="00873B21"/>
    <w:rsid w:val="00875675"/>
    <w:rsid w:val="008A7D4E"/>
    <w:rsid w:val="008B2186"/>
    <w:rsid w:val="008B3C3F"/>
    <w:rsid w:val="008C3901"/>
    <w:rsid w:val="008C66E2"/>
    <w:rsid w:val="008D089A"/>
    <w:rsid w:val="008D7475"/>
    <w:rsid w:val="008E766D"/>
    <w:rsid w:val="008F0A38"/>
    <w:rsid w:val="008F57E2"/>
    <w:rsid w:val="00902FE9"/>
    <w:rsid w:val="009072D1"/>
    <w:rsid w:val="00917D6F"/>
    <w:rsid w:val="0092542A"/>
    <w:rsid w:val="00926462"/>
    <w:rsid w:val="00933DB5"/>
    <w:rsid w:val="00936A26"/>
    <w:rsid w:val="00941EFC"/>
    <w:rsid w:val="00943A17"/>
    <w:rsid w:val="00944044"/>
    <w:rsid w:val="009453BC"/>
    <w:rsid w:val="009504D6"/>
    <w:rsid w:val="00954C6C"/>
    <w:rsid w:val="00966D04"/>
    <w:rsid w:val="00975A1C"/>
    <w:rsid w:val="00982950"/>
    <w:rsid w:val="00991278"/>
    <w:rsid w:val="0099175E"/>
    <w:rsid w:val="009943A4"/>
    <w:rsid w:val="00994F97"/>
    <w:rsid w:val="00997495"/>
    <w:rsid w:val="00997858"/>
    <w:rsid w:val="009A10A1"/>
    <w:rsid w:val="009B485A"/>
    <w:rsid w:val="009B555F"/>
    <w:rsid w:val="009B5CF3"/>
    <w:rsid w:val="009D508B"/>
    <w:rsid w:val="009D6FE7"/>
    <w:rsid w:val="009D7326"/>
    <w:rsid w:val="009E0072"/>
    <w:rsid w:val="009E16EA"/>
    <w:rsid w:val="009E251E"/>
    <w:rsid w:val="009E4445"/>
    <w:rsid w:val="009F21B5"/>
    <w:rsid w:val="009F5791"/>
    <w:rsid w:val="009F7401"/>
    <w:rsid w:val="00A00B95"/>
    <w:rsid w:val="00A01AB9"/>
    <w:rsid w:val="00A048EC"/>
    <w:rsid w:val="00A05F93"/>
    <w:rsid w:val="00A21F8D"/>
    <w:rsid w:val="00A30C38"/>
    <w:rsid w:val="00A330CB"/>
    <w:rsid w:val="00A42286"/>
    <w:rsid w:val="00A42BE5"/>
    <w:rsid w:val="00A43691"/>
    <w:rsid w:val="00A76153"/>
    <w:rsid w:val="00A76DFD"/>
    <w:rsid w:val="00A76F36"/>
    <w:rsid w:val="00A81684"/>
    <w:rsid w:val="00A9010E"/>
    <w:rsid w:val="00A904FC"/>
    <w:rsid w:val="00A906C3"/>
    <w:rsid w:val="00A940EF"/>
    <w:rsid w:val="00A9726D"/>
    <w:rsid w:val="00AB128C"/>
    <w:rsid w:val="00AC2970"/>
    <w:rsid w:val="00AC53AE"/>
    <w:rsid w:val="00AD5E98"/>
    <w:rsid w:val="00AE055E"/>
    <w:rsid w:val="00AF1EDD"/>
    <w:rsid w:val="00AF4452"/>
    <w:rsid w:val="00AF652F"/>
    <w:rsid w:val="00B01DA6"/>
    <w:rsid w:val="00B067FA"/>
    <w:rsid w:val="00B22BFA"/>
    <w:rsid w:val="00B22FDE"/>
    <w:rsid w:val="00B26C93"/>
    <w:rsid w:val="00B27BE8"/>
    <w:rsid w:val="00B30050"/>
    <w:rsid w:val="00B3014F"/>
    <w:rsid w:val="00B32D4B"/>
    <w:rsid w:val="00B37E36"/>
    <w:rsid w:val="00B402B9"/>
    <w:rsid w:val="00B42F5F"/>
    <w:rsid w:val="00B437D5"/>
    <w:rsid w:val="00B475CB"/>
    <w:rsid w:val="00B57659"/>
    <w:rsid w:val="00B60D54"/>
    <w:rsid w:val="00B631CF"/>
    <w:rsid w:val="00B7270F"/>
    <w:rsid w:val="00B73B89"/>
    <w:rsid w:val="00B80F66"/>
    <w:rsid w:val="00B8205C"/>
    <w:rsid w:val="00B86BCD"/>
    <w:rsid w:val="00B87E19"/>
    <w:rsid w:val="00B91CA1"/>
    <w:rsid w:val="00B9401D"/>
    <w:rsid w:val="00B96060"/>
    <w:rsid w:val="00B973DC"/>
    <w:rsid w:val="00BA5243"/>
    <w:rsid w:val="00BB2F6C"/>
    <w:rsid w:val="00BC232B"/>
    <w:rsid w:val="00BC63E5"/>
    <w:rsid w:val="00BD2533"/>
    <w:rsid w:val="00BD25E0"/>
    <w:rsid w:val="00BD35AE"/>
    <w:rsid w:val="00BD4E95"/>
    <w:rsid w:val="00BE5952"/>
    <w:rsid w:val="00BE6BE6"/>
    <w:rsid w:val="00BF0F10"/>
    <w:rsid w:val="00C0554A"/>
    <w:rsid w:val="00C17574"/>
    <w:rsid w:val="00C27C1A"/>
    <w:rsid w:val="00C36F18"/>
    <w:rsid w:val="00C40BE4"/>
    <w:rsid w:val="00C41DE3"/>
    <w:rsid w:val="00C41EEB"/>
    <w:rsid w:val="00C47206"/>
    <w:rsid w:val="00C51EF9"/>
    <w:rsid w:val="00C72189"/>
    <w:rsid w:val="00C87499"/>
    <w:rsid w:val="00C95EC3"/>
    <w:rsid w:val="00C97AC8"/>
    <w:rsid w:val="00CA0DB4"/>
    <w:rsid w:val="00CA6394"/>
    <w:rsid w:val="00CB70AD"/>
    <w:rsid w:val="00CC2262"/>
    <w:rsid w:val="00CD07C7"/>
    <w:rsid w:val="00CD1B92"/>
    <w:rsid w:val="00CF5DBC"/>
    <w:rsid w:val="00D00300"/>
    <w:rsid w:val="00D017BE"/>
    <w:rsid w:val="00D10D90"/>
    <w:rsid w:val="00D158DE"/>
    <w:rsid w:val="00D162C4"/>
    <w:rsid w:val="00D16EA6"/>
    <w:rsid w:val="00D21D63"/>
    <w:rsid w:val="00D22421"/>
    <w:rsid w:val="00D22444"/>
    <w:rsid w:val="00D235D0"/>
    <w:rsid w:val="00D25215"/>
    <w:rsid w:val="00D25B9C"/>
    <w:rsid w:val="00D26F75"/>
    <w:rsid w:val="00D27906"/>
    <w:rsid w:val="00D41DC8"/>
    <w:rsid w:val="00D42806"/>
    <w:rsid w:val="00D53B6F"/>
    <w:rsid w:val="00D54A61"/>
    <w:rsid w:val="00D6006D"/>
    <w:rsid w:val="00D64F6A"/>
    <w:rsid w:val="00D72A07"/>
    <w:rsid w:val="00D72E02"/>
    <w:rsid w:val="00D73156"/>
    <w:rsid w:val="00D75AAF"/>
    <w:rsid w:val="00D80D59"/>
    <w:rsid w:val="00D8767D"/>
    <w:rsid w:val="00DA0F11"/>
    <w:rsid w:val="00DA580A"/>
    <w:rsid w:val="00DB21CE"/>
    <w:rsid w:val="00DB3E8F"/>
    <w:rsid w:val="00DB4B5B"/>
    <w:rsid w:val="00DC363D"/>
    <w:rsid w:val="00DD6DBC"/>
    <w:rsid w:val="00DE03DE"/>
    <w:rsid w:val="00DE2FFD"/>
    <w:rsid w:val="00DE6A3A"/>
    <w:rsid w:val="00DF30F1"/>
    <w:rsid w:val="00DF6462"/>
    <w:rsid w:val="00E111C4"/>
    <w:rsid w:val="00E22B7E"/>
    <w:rsid w:val="00E37A0F"/>
    <w:rsid w:val="00E40C63"/>
    <w:rsid w:val="00E41182"/>
    <w:rsid w:val="00E430CB"/>
    <w:rsid w:val="00E4361D"/>
    <w:rsid w:val="00E454FC"/>
    <w:rsid w:val="00E47A8D"/>
    <w:rsid w:val="00E548A6"/>
    <w:rsid w:val="00E54AFA"/>
    <w:rsid w:val="00E54F17"/>
    <w:rsid w:val="00E65451"/>
    <w:rsid w:val="00E65BA7"/>
    <w:rsid w:val="00E669C9"/>
    <w:rsid w:val="00E67097"/>
    <w:rsid w:val="00E7386F"/>
    <w:rsid w:val="00E902EA"/>
    <w:rsid w:val="00E90736"/>
    <w:rsid w:val="00E96A2B"/>
    <w:rsid w:val="00EA246E"/>
    <w:rsid w:val="00EA27AA"/>
    <w:rsid w:val="00EA5229"/>
    <w:rsid w:val="00EB5B19"/>
    <w:rsid w:val="00EC1621"/>
    <w:rsid w:val="00EC1995"/>
    <w:rsid w:val="00EC4C86"/>
    <w:rsid w:val="00ED0377"/>
    <w:rsid w:val="00ED6BCA"/>
    <w:rsid w:val="00ED7950"/>
    <w:rsid w:val="00EE06B5"/>
    <w:rsid w:val="00EE2CA3"/>
    <w:rsid w:val="00EE44D8"/>
    <w:rsid w:val="00EE53F7"/>
    <w:rsid w:val="00EF3C9B"/>
    <w:rsid w:val="00EF787F"/>
    <w:rsid w:val="00F037E7"/>
    <w:rsid w:val="00F11FEE"/>
    <w:rsid w:val="00F14176"/>
    <w:rsid w:val="00F20691"/>
    <w:rsid w:val="00F20C88"/>
    <w:rsid w:val="00F20F72"/>
    <w:rsid w:val="00F219F1"/>
    <w:rsid w:val="00F36FA0"/>
    <w:rsid w:val="00F419E0"/>
    <w:rsid w:val="00F44822"/>
    <w:rsid w:val="00F4722F"/>
    <w:rsid w:val="00F524DC"/>
    <w:rsid w:val="00F64733"/>
    <w:rsid w:val="00F66A1F"/>
    <w:rsid w:val="00F81AE9"/>
    <w:rsid w:val="00F848FB"/>
    <w:rsid w:val="00F86468"/>
    <w:rsid w:val="00F93F9A"/>
    <w:rsid w:val="00FA2FAE"/>
    <w:rsid w:val="00FA4D66"/>
    <w:rsid w:val="00FA5880"/>
    <w:rsid w:val="00FB06A1"/>
    <w:rsid w:val="00FB2441"/>
    <w:rsid w:val="00FB3DCE"/>
    <w:rsid w:val="00FB4BFE"/>
    <w:rsid w:val="00FC44A8"/>
    <w:rsid w:val="00FD414F"/>
    <w:rsid w:val="00FD6A00"/>
    <w:rsid w:val="00FE1868"/>
    <w:rsid w:val="00FE6AFA"/>
    <w:rsid w:val="00FF2DDD"/>
    <w:rsid w:val="00FF3157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  <w15:docId w15:val="{99AF86C0-29BA-42C4-8A12-635D913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  <w:style w:type="table" w:styleId="MediumList2-Accent1">
    <w:name w:val="Medium List 2 Accent 1"/>
    <w:basedOn w:val="TableNormal"/>
    <w:uiPriority w:val="66"/>
    <w:rsid w:val="00C95E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27DF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E2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plashdev.a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B5BB941E8405CB533D7FBC14C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339D3-4A35-4394-B89C-0A455FE485C8}"/>
      </w:docPartPr>
      <w:docPartBody>
        <w:p w:rsidR="00A9479A" w:rsidRDefault="00451DDB" w:rsidP="00451DDB">
          <w:pPr>
            <w:pStyle w:val="CD3B5BB941E8405CB533D7FBC14C37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F05D72B42B41D5997C12EE4914A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5F922-277D-4538-B4B7-FDACB9B2B62C}"/>
      </w:docPartPr>
      <w:docPartBody>
        <w:p w:rsidR="00A9479A" w:rsidRDefault="00451DDB" w:rsidP="00451DDB">
          <w:pPr>
            <w:pStyle w:val="BDF05D72B42B41D5997C12EE4914A8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594974874824E62AAE9215BE8DD2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9F07A-8105-44DE-9E37-2CE5C8B0F8E0}"/>
      </w:docPartPr>
      <w:docPartBody>
        <w:p w:rsidR="00A9479A" w:rsidRDefault="00451DDB" w:rsidP="00451DDB">
          <w:pPr>
            <w:pStyle w:val="A594974874824E62AAE9215BE8DD2C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B900475864165AA7E658EBC1FE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B3BB6-B154-472D-B416-4EEB3338BD73}"/>
      </w:docPartPr>
      <w:docPartBody>
        <w:p w:rsidR="00A9479A" w:rsidRDefault="00451DDB" w:rsidP="00451DDB">
          <w:pPr>
            <w:pStyle w:val="48EB900475864165AA7E658EBC1FE95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8542CC35454235BA49F79726B16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F9930-6FE4-4997-9F51-0B2668E0051B}"/>
      </w:docPartPr>
      <w:docPartBody>
        <w:p w:rsidR="00A9479A" w:rsidRDefault="009B4C6B" w:rsidP="009B4C6B">
          <w:pPr>
            <w:pStyle w:val="AF8542CC35454235BA49F79726B16F851"/>
          </w:pPr>
          <w:r w:rsidRPr="005C23FD">
            <w:rPr>
              <w:rStyle w:val="PlaceholderText"/>
              <w:b/>
              <w:bCs/>
            </w:rPr>
            <w:t>Click or tap here to enter text.</w:t>
          </w:r>
        </w:p>
      </w:docPartBody>
    </w:docPart>
    <w:docPart>
      <w:docPartPr>
        <w:name w:val="21DB149489C84480A1C4015BB683C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10FED-FCA1-4E8E-8825-236D0C588384}"/>
      </w:docPartPr>
      <w:docPartBody>
        <w:p w:rsidR="00A9479A" w:rsidRDefault="00451DDB" w:rsidP="00451DDB">
          <w:pPr>
            <w:pStyle w:val="21DB149489C84480A1C4015BB683CDB4"/>
          </w:pPr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054AA88154235883E446AC6AE7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80D5C-2707-41A3-81BE-D63528C034AF}"/>
      </w:docPartPr>
      <w:docPartBody>
        <w:p w:rsidR="00A9479A" w:rsidRDefault="00451DDB" w:rsidP="00451DDB">
          <w:pPr>
            <w:pStyle w:val="F38054AA88154235883E446AC6AE7BC3"/>
          </w:pPr>
          <w:r w:rsidRPr="000D587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0559898E92440CA1FC639B7AB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8F5A-2630-47C2-8075-68F50B8285E7}"/>
      </w:docPartPr>
      <w:docPartBody>
        <w:p w:rsidR="009B4C6B" w:rsidRDefault="008E1F6E" w:rsidP="008E1F6E">
          <w:pPr>
            <w:pStyle w:val="BC0559898E92440CA1FC639B7AB50A4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AC92A4CE4E41C992525662FD945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9260-87F3-4124-B34A-59768C74509A}"/>
      </w:docPartPr>
      <w:docPartBody>
        <w:p w:rsidR="009B4C6B" w:rsidRDefault="008E1F6E" w:rsidP="008E1F6E">
          <w:pPr>
            <w:pStyle w:val="62AC92A4CE4E41C992525662FD9453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AC9EDC07AE484DA4C0DF3BC507D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4D968-5A18-4203-9EAC-32509EACA20A}"/>
      </w:docPartPr>
      <w:docPartBody>
        <w:p w:rsidR="009B4C6B" w:rsidRDefault="008E1F6E" w:rsidP="008E1F6E">
          <w:pPr>
            <w:pStyle w:val="0AAC9EDC07AE484DA4C0DF3BC507DAB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434AEC506544E28AF9C1D33541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B30B6-570E-4D45-A660-FC2F6C7BC9FA}"/>
      </w:docPartPr>
      <w:docPartBody>
        <w:p w:rsidR="009B4C6B" w:rsidRDefault="008E1F6E" w:rsidP="008E1F6E">
          <w:pPr>
            <w:pStyle w:val="59434AEC506544E28AF9C1D3354100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757FA799E486293ED02AC82504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4B03A-26B8-455A-A232-F6D98048EA1D}"/>
      </w:docPartPr>
      <w:docPartBody>
        <w:p w:rsidR="009B4C6B" w:rsidRDefault="008E1F6E" w:rsidP="008E1F6E">
          <w:pPr>
            <w:pStyle w:val="9DC757FA799E486293ED02AC825040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F1A4966E7F4809B3F13B17432D8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9B3A8-220A-499F-8A69-0916197FB49B}"/>
      </w:docPartPr>
      <w:docPartBody>
        <w:p w:rsidR="009B4C6B" w:rsidRDefault="008E1F6E" w:rsidP="008E1F6E">
          <w:pPr>
            <w:pStyle w:val="0CF1A4966E7F4809B3F13B17432D8F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9B26FA3076481CB973A36023D6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F3463-EEB6-4AB6-8BBF-7A93DD11B05F}"/>
      </w:docPartPr>
      <w:docPartBody>
        <w:p w:rsidR="009B4C6B" w:rsidRDefault="008E1F6E" w:rsidP="008E1F6E">
          <w:pPr>
            <w:pStyle w:val="3E9B26FA3076481CB973A36023D6EB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E6F7FF7268458B904DF31F83231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1ED16-0761-4325-8238-B385E71022C9}"/>
      </w:docPartPr>
      <w:docPartBody>
        <w:p w:rsidR="009B4C6B" w:rsidRDefault="008E1F6E" w:rsidP="008E1F6E">
          <w:pPr>
            <w:pStyle w:val="25E6F7FF7268458B904DF31F83231B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FFEE0AB580412A8DAD9BC78F4E7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F1A94-7200-41BA-8420-B040C8D2908D}"/>
      </w:docPartPr>
      <w:docPartBody>
        <w:p w:rsidR="009B4C6B" w:rsidRDefault="008E1F6E" w:rsidP="008E1F6E">
          <w:pPr>
            <w:pStyle w:val="5BFFEE0AB580412A8DAD9BC78F4E76A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FBFA2661D34375BA5D45BD1784A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A2761-DC4A-4EF4-AD0D-96C5DB823E9C}"/>
      </w:docPartPr>
      <w:docPartBody>
        <w:p w:rsidR="009B4C6B" w:rsidRDefault="008E1F6E" w:rsidP="008E1F6E">
          <w:pPr>
            <w:pStyle w:val="D6FBFA2661D34375BA5D45BD1784A811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496303E5184A2386B590671D1A7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B1E75-7B5F-4D8E-BE14-9D48BBE27605}"/>
      </w:docPartPr>
      <w:docPartBody>
        <w:p w:rsidR="009B4C6B" w:rsidRDefault="008E1F6E" w:rsidP="008E1F6E">
          <w:pPr>
            <w:pStyle w:val="4D496303E5184A2386B590671D1A7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26AC4DAD26465795CB7922EEBBB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70600-FBA7-4512-84E0-40F1EA7A1A1F}"/>
      </w:docPartPr>
      <w:docPartBody>
        <w:p w:rsidR="009B4C6B" w:rsidRDefault="008E1F6E" w:rsidP="008E1F6E">
          <w:pPr>
            <w:pStyle w:val="F526AC4DAD26465795CB7922EEBBB38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0755B9"/>
    <w:rsid w:val="000E4732"/>
    <w:rsid w:val="000F2033"/>
    <w:rsid w:val="00105DBE"/>
    <w:rsid w:val="002142D3"/>
    <w:rsid w:val="00232AFF"/>
    <w:rsid w:val="00273D0B"/>
    <w:rsid w:val="00305D63"/>
    <w:rsid w:val="003F65E8"/>
    <w:rsid w:val="0044675D"/>
    <w:rsid w:val="00451DDB"/>
    <w:rsid w:val="004F4A90"/>
    <w:rsid w:val="0070272D"/>
    <w:rsid w:val="00715456"/>
    <w:rsid w:val="007D6AAE"/>
    <w:rsid w:val="008E0D2D"/>
    <w:rsid w:val="008E1F6E"/>
    <w:rsid w:val="008F7AC0"/>
    <w:rsid w:val="00923540"/>
    <w:rsid w:val="00945954"/>
    <w:rsid w:val="009A0924"/>
    <w:rsid w:val="009B4C6B"/>
    <w:rsid w:val="009C647B"/>
    <w:rsid w:val="009D2DCD"/>
    <w:rsid w:val="009F034B"/>
    <w:rsid w:val="009F2F42"/>
    <w:rsid w:val="00A268AC"/>
    <w:rsid w:val="00A47DB6"/>
    <w:rsid w:val="00A9479A"/>
    <w:rsid w:val="00AF7398"/>
    <w:rsid w:val="00B243DB"/>
    <w:rsid w:val="00B93F65"/>
    <w:rsid w:val="00C15BC6"/>
    <w:rsid w:val="00CF76A8"/>
    <w:rsid w:val="00D16CA1"/>
    <w:rsid w:val="00D975F4"/>
    <w:rsid w:val="00DB65E8"/>
    <w:rsid w:val="00E04FEE"/>
    <w:rsid w:val="00E76BA6"/>
    <w:rsid w:val="00E77249"/>
    <w:rsid w:val="00E96142"/>
    <w:rsid w:val="00EE3E56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732"/>
    <w:rPr>
      <w:color w:val="808080"/>
    </w:rPr>
  </w:style>
  <w:style w:type="paragraph" w:customStyle="1" w:styleId="AF8542CC35454235BA49F79726B16F851">
    <w:name w:val="AF8542CC35454235BA49F79726B16F851"/>
    <w:rsid w:val="009B4C6B"/>
    <w:pPr>
      <w:spacing w:after="0" w:line="240" w:lineRule="auto"/>
    </w:pPr>
    <w:rPr>
      <w:rFonts w:eastAsiaTheme="minorHAnsi"/>
    </w:rPr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CD3B5BB941E8405CB533D7FBC14C372F">
    <w:name w:val="CD3B5BB941E8405CB533D7FBC14C372F"/>
    <w:rsid w:val="00451DDB"/>
    <w:rPr>
      <w:kern w:val="2"/>
      <w14:ligatures w14:val="standardContextual"/>
    </w:rPr>
  </w:style>
  <w:style w:type="paragraph" w:customStyle="1" w:styleId="BDF05D72B42B41D5997C12EE4914A819">
    <w:name w:val="BDF05D72B42B41D5997C12EE4914A819"/>
    <w:rsid w:val="00451DDB"/>
    <w:rPr>
      <w:kern w:val="2"/>
      <w14:ligatures w14:val="standardContextual"/>
    </w:rPr>
  </w:style>
  <w:style w:type="paragraph" w:customStyle="1" w:styleId="A594974874824E62AAE9215BE8DD2C64">
    <w:name w:val="A594974874824E62AAE9215BE8DD2C64"/>
    <w:rsid w:val="00451DDB"/>
    <w:rPr>
      <w:kern w:val="2"/>
      <w14:ligatures w14:val="standardContextual"/>
    </w:rPr>
  </w:style>
  <w:style w:type="paragraph" w:customStyle="1" w:styleId="48EB900475864165AA7E658EBC1FE955">
    <w:name w:val="48EB900475864165AA7E658EBC1FE955"/>
    <w:rsid w:val="00451DDB"/>
    <w:rPr>
      <w:kern w:val="2"/>
      <w14:ligatures w14:val="standardContextual"/>
    </w:rPr>
  </w:style>
  <w:style w:type="paragraph" w:customStyle="1" w:styleId="21DB149489C84480A1C4015BB683CDB4">
    <w:name w:val="21DB149489C84480A1C4015BB683CDB4"/>
    <w:rsid w:val="00451DDB"/>
    <w:rPr>
      <w:kern w:val="2"/>
      <w14:ligatures w14:val="standardContextual"/>
    </w:rPr>
  </w:style>
  <w:style w:type="paragraph" w:customStyle="1" w:styleId="F38054AA88154235883E446AC6AE7BC3">
    <w:name w:val="F38054AA88154235883E446AC6AE7BC3"/>
    <w:rsid w:val="00451DDB"/>
    <w:rPr>
      <w:kern w:val="2"/>
      <w14:ligatures w14:val="standardContextual"/>
    </w:rPr>
  </w:style>
  <w:style w:type="paragraph" w:customStyle="1" w:styleId="BC0559898E92440CA1FC639B7AB50A42">
    <w:name w:val="BC0559898E92440CA1FC639B7AB50A42"/>
    <w:rsid w:val="008E1F6E"/>
    <w:rPr>
      <w:kern w:val="2"/>
      <w14:ligatures w14:val="standardContextual"/>
    </w:rPr>
  </w:style>
  <w:style w:type="paragraph" w:customStyle="1" w:styleId="62AC92A4CE4E41C992525662FD9453D9">
    <w:name w:val="62AC92A4CE4E41C992525662FD9453D9"/>
    <w:rsid w:val="008E1F6E"/>
    <w:rPr>
      <w:kern w:val="2"/>
      <w14:ligatures w14:val="standardContextual"/>
    </w:rPr>
  </w:style>
  <w:style w:type="paragraph" w:customStyle="1" w:styleId="0AAC9EDC07AE484DA4C0DF3BC507DAB4">
    <w:name w:val="0AAC9EDC07AE484DA4C0DF3BC507DAB4"/>
    <w:rsid w:val="008E1F6E"/>
    <w:rPr>
      <w:kern w:val="2"/>
      <w14:ligatures w14:val="standardContextual"/>
    </w:rPr>
  </w:style>
  <w:style w:type="paragraph" w:customStyle="1" w:styleId="59434AEC506544E28AF9C1D33541004D">
    <w:name w:val="59434AEC506544E28AF9C1D33541004D"/>
    <w:rsid w:val="008E1F6E"/>
    <w:rPr>
      <w:kern w:val="2"/>
      <w14:ligatures w14:val="standardContextual"/>
    </w:rPr>
  </w:style>
  <w:style w:type="paragraph" w:customStyle="1" w:styleId="9DC757FA799E486293ED02AC82504038">
    <w:name w:val="9DC757FA799E486293ED02AC82504038"/>
    <w:rsid w:val="008E1F6E"/>
    <w:rPr>
      <w:kern w:val="2"/>
      <w14:ligatures w14:val="standardContextual"/>
    </w:rPr>
  </w:style>
  <w:style w:type="paragraph" w:customStyle="1" w:styleId="0CF1A4966E7F4809B3F13B17432D8F1E">
    <w:name w:val="0CF1A4966E7F4809B3F13B17432D8F1E"/>
    <w:rsid w:val="008E1F6E"/>
    <w:rPr>
      <w:kern w:val="2"/>
      <w14:ligatures w14:val="standardContextual"/>
    </w:rPr>
  </w:style>
  <w:style w:type="paragraph" w:customStyle="1" w:styleId="3E9B26FA3076481CB973A36023D6EB77">
    <w:name w:val="3E9B26FA3076481CB973A36023D6EB77"/>
    <w:rsid w:val="008E1F6E"/>
    <w:rPr>
      <w:kern w:val="2"/>
      <w14:ligatures w14:val="standardContextual"/>
    </w:rPr>
  </w:style>
  <w:style w:type="paragraph" w:customStyle="1" w:styleId="25E6F7FF7268458B904DF31F83231B69">
    <w:name w:val="25E6F7FF7268458B904DF31F83231B69"/>
    <w:rsid w:val="008E1F6E"/>
    <w:rPr>
      <w:kern w:val="2"/>
      <w14:ligatures w14:val="standardContextual"/>
    </w:rPr>
  </w:style>
  <w:style w:type="paragraph" w:customStyle="1" w:styleId="5BFFEE0AB580412A8DAD9BC78F4E76AF">
    <w:name w:val="5BFFEE0AB580412A8DAD9BC78F4E76AF"/>
    <w:rsid w:val="008E1F6E"/>
    <w:rPr>
      <w:kern w:val="2"/>
      <w14:ligatures w14:val="standardContextual"/>
    </w:rPr>
  </w:style>
  <w:style w:type="paragraph" w:customStyle="1" w:styleId="D6FBFA2661D34375BA5D45BD1784A811">
    <w:name w:val="D6FBFA2661D34375BA5D45BD1784A811"/>
    <w:rsid w:val="008E1F6E"/>
    <w:rPr>
      <w:kern w:val="2"/>
      <w14:ligatures w14:val="standardContextual"/>
    </w:rPr>
  </w:style>
  <w:style w:type="paragraph" w:customStyle="1" w:styleId="4D496303E5184A2386B590671D1A7D3E">
    <w:name w:val="4D496303E5184A2386B590671D1A7D3E"/>
    <w:rsid w:val="008E1F6E"/>
    <w:rPr>
      <w:kern w:val="2"/>
      <w14:ligatures w14:val="standardContextual"/>
    </w:rPr>
  </w:style>
  <w:style w:type="paragraph" w:customStyle="1" w:styleId="F526AC4DAD26465795CB7922EEBBB388">
    <w:name w:val="F526AC4DAD26465795CB7922EEBBB388"/>
    <w:rsid w:val="008E1F6E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> d a t e < / d a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193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Venkat</dc:creator>
  <cp:keywords/>
  <dc:description/>
  <cp:lastModifiedBy>Guru Venkat</cp:lastModifiedBy>
  <cp:revision>310</cp:revision>
  <dcterms:created xsi:type="dcterms:W3CDTF">2024-03-21T11:08:00Z</dcterms:created>
  <dcterms:modified xsi:type="dcterms:W3CDTF">2024-03-26T06:52:00Z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
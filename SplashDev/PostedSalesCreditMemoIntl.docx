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F597" w14:textId="4CE8FF17" w:rsidR="00703198" w:rsidRDefault="00580508" w:rsidP="00703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8A61B6" wp14:editId="5A49AC2F">
                <wp:simplePos x="0" y="0"/>
                <wp:positionH relativeFrom="margin">
                  <wp:posOffset>3693160</wp:posOffset>
                </wp:positionH>
                <wp:positionV relativeFrom="paragraph">
                  <wp:posOffset>107744</wp:posOffset>
                </wp:positionV>
                <wp:extent cx="819150" cy="218440"/>
                <wp:effectExtent l="0" t="0" r="19050" b="10160"/>
                <wp:wrapSquare wrapText="bothSides"/>
                <wp:docPr id="1579861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23669" w14:textId="00EBE91A" w:rsidR="00B9401D" w:rsidRPr="00DB3E8F" w:rsidRDefault="00B9401D" w:rsidP="00B9401D">
                            <w:pPr>
                              <w:rPr>
                                <w:rFonts w:ascii="Lato" w:hAnsi="Lato"/>
                                <w:b/>
                                <w:bCs/>
                                <w:color w:val="3D6B86"/>
                                <w:sz w:val="18"/>
                                <w:szCs w:val="18"/>
                              </w:rPr>
                            </w:pPr>
                            <w:r w:rsidRPr="00DB3E8F">
                              <w:rPr>
                                <w:rFonts w:ascii="Lato" w:hAnsi="Lato"/>
                                <w:b/>
                                <w:bCs/>
                                <w:color w:val="3D6B86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198A61B6">
                <v:stroke joinstyle="miter"/>
                <v:path gradientshapeok="t" o:connecttype="rect"/>
              </v:shapetype>
              <v:shape id="Text Box 2" style="position:absolute;margin-left:290.8pt;margin-top:8.5pt;width:64.5pt;height:1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">
                <v:textbox>
                  <w:txbxContent>
                    <w:p w:rsidRPr="00DB3E8F" w:rsidR="00B9401D" w:rsidP="00B9401D" w:rsidRDefault="00B9401D" w14:paraId="77723669" w14:textId="00EBE91A">
                      <w:pPr>
                        <w:rPr>
                          <w:rFonts w:ascii="Lato" w:hAnsi="Lato"/>
                          <w:b/>
                          <w:bCs/>
                          <w:color w:val="3D6B86"/>
                          <w:sz w:val="18"/>
                          <w:szCs w:val="18"/>
                        </w:rPr>
                      </w:pPr>
                      <w:r w:rsidRPr="00DB3E8F">
                        <w:rPr>
                          <w:rFonts w:ascii="Lato" w:hAnsi="Lato"/>
                          <w:b/>
                          <w:bCs/>
                          <w:color w:val="3D6B86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F03C0" wp14:editId="218EE708">
                <wp:simplePos x="0" y="0"/>
                <wp:positionH relativeFrom="margin">
                  <wp:posOffset>-321945</wp:posOffset>
                </wp:positionH>
                <wp:positionV relativeFrom="paragraph">
                  <wp:posOffset>107109</wp:posOffset>
                </wp:positionV>
                <wp:extent cx="619125" cy="218440"/>
                <wp:effectExtent l="0" t="0" r="28575" b="10160"/>
                <wp:wrapSquare wrapText="bothSides"/>
                <wp:docPr id="1754381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F32" w14:textId="0EFEDD25" w:rsidR="00B9401D" w:rsidRPr="00DB3E8F" w:rsidRDefault="00B9401D" w:rsidP="00B9401D">
                            <w:pPr>
                              <w:rPr>
                                <w:rFonts w:ascii="Lato" w:hAnsi="Lato"/>
                                <w:b/>
                                <w:bCs/>
                                <w:color w:val="3D6B86"/>
                                <w:sz w:val="18"/>
                                <w:szCs w:val="18"/>
                              </w:rPr>
                            </w:pPr>
                            <w:r w:rsidRPr="00DB3E8F">
                              <w:rPr>
                                <w:rFonts w:ascii="Lato" w:hAnsi="Lato"/>
                                <w:b/>
                                <w:bCs/>
                                <w:color w:val="3D6B86"/>
                                <w:sz w:val="18"/>
                                <w:szCs w:val="18"/>
                              </w:rP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7" style="position:absolute;margin-left:-25.35pt;margin-top:8.45pt;width:48.75pt;height:1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" w14:anchorId="79CF03C0">
                <v:textbox>
                  <w:txbxContent>
                    <w:p w:rsidRPr="00DB3E8F" w:rsidR="00B9401D" w:rsidP="00B9401D" w:rsidRDefault="00B9401D" w14:paraId="488B0F32" w14:textId="0EFEDD25">
                      <w:pPr>
                        <w:rPr>
                          <w:rFonts w:ascii="Lato" w:hAnsi="Lato"/>
                          <w:b/>
                          <w:bCs/>
                          <w:color w:val="3D6B86"/>
                          <w:sz w:val="18"/>
                          <w:szCs w:val="18"/>
                        </w:rPr>
                      </w:pPr>
                      <w:r w:rsidRPr="00DB3E8F">
                        <w:rPr>
                          <w:rFonts w:ascii="Lato" w:hAnsi="Lato"/>
                          <w:b/>
                          <w:bCs/>
                          <w:color w:val="3D6B86"/>
                          <w:sz w:val="18"/>
                          <w:szCs w:val="18"/>
                        </w:rPr>
                        <w:t>Vendor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513236" w14:textId="77777777" w:rsidR="00703198" w:rsidRDefault="00703198" w:rsidP="00782744">
      <w:pPr>
        <w:pStyle w:val="NoSpacing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Spec="center" w:tblpY="-55"/>
        <w:tblW w:w="11108" w:type="dxa"/>
        <w:tblLook w:val="04A0" w:firstRow="1" w:lastRow="0" w:firstColumn="1" w:lastColumn="0" w:noHBand="0" w:noVBand="1"/>
      </w:tblPr>
      <w:tblGrid>
        <w:gridCol w:w="4855"/>
        <w:gridCol w:w="1445"/>
        <w:gridCol w:w="4808"/>
      </w:tblGrid>
      <w:tr w:rsidR="002A12AA" w14:paraId="25321843" w14:textId="77777777" w:rsidTr="00612120">
        <w:trPr>
          <w:trHeight w:val="282"/>
        </w:trPr>
        <w:sdt>
          <w:sdtPr>
            <w:alias w:val="#Nav: /Header/CompanyAddress1"/>
            <w:tag w:val="#Nav: Standard_Sales_Credit_Memo/1307"/>
            <w:id w:val="38875574"/>
            <w:placeholder>
              <w:docPart w:val="AF8542CC35454235BA49F79726B16F85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48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3804315" w14:textId="7EF4C565" w:rsidR="002A12AA" w:rsidRPr="000200CE" w:rsidRDefault="0008677B" w:rsidP="002A12AA">
                <w:pPr>
                  <w:pStyle w:val="NoSpacing"/>
                </w:pPr>
                <w:r>
                  <w:t>CompanyAddress1</w:t>
                </w:r>
              </w:p>
            </w:tc>
          </w:sdtContent>
        </w:sdt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A9A4AB4" w14:textId="77777777" w:rsidR="002A12AA" w:rsidRDefault="002A12AA" w:rsidP="002A12AA">
            <w:pPr>
              <w:pStyle w:val="NoSpacing"/>
              <w:rPr>
                <w:sz w:val="12"/>
                <w:szCs w:val="12"/>
              </w:rPr>
            </w:pPr>
          </w:p>
        </w:tc>
        <w:sdt>
          <w:sdtPr>
            <w:rPr>
              <w:rFonts w:ascii="Lato" w:hAnsi="Lato"/>
              <w:b/>
              <w:bCs/>
              <w:sz w:val="18"/>
              <w:szCs w:val="18"/>
            </w:rPr>
            <w:alias w:val="#Nav: /Header/CustomerAddress1"/>
            <w:tag w:val="#Nav: Standard_Sales_Credit_Memo/1307"/>
            <w:id w:val="-288355009"/>
            <w:placeholder>
              <w:docPart w:val="21DB149489C84480A1C4015BB683CDB4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48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C30BF91" w14:textId="77777777" w:rsidR="002A12AA" w:rsidRDefault="002A12AA" w:rsidP="002A12AA">
                <w:pPr>
                  <w:pStyle w:val="NoSpacing"/>
                  <w:jc w:val="both"/>
                  <w:rPr>
                    <w:sz w:val="12"/>
                    <w:szCs w:val="12"/>
                  </w:rPr>
                </w:pPr>
                <w:r w:rsidRPr="00706B1F">
                  <w:rPr>
                    <w:rFonts w:ascii="Lato" w:hAnsi="Lato"/>
                    <w:b/>
                    <w:bCs/>
                    <w:sz w:val="18"/>
                    <w:szCs w:val="18"/>
                  </w:rPr>
                  <w:t>CustomerAddress1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-68"/>
        <w:tblW w:w="11170" w:type="dxa"/>
        <w:tblLook w:val="04A0" w:firstRow="1" w:lastRow="0" w:firstColumn="1" w:lastColumn="0" w:noHBand="0" w:noVBand="1"/>
      </w:tblPr>
      <w:tblGrid>
        <w:gridCol w:w="1011"/>
        <w:gridCol w:w="4294"/>
        <w:gridCol w:w="1080"/>
        <w:gridCol w:w="1003"/>
        <w:gridCol w:w="3782"/>
      </w:tblGrid>
      <w:tr w:rsidR="001253EE" w:rsidRPr="00706B1F" w14:paraId="5FC8572D" w14:textId="77777777" w:rsidTr="00F037E7">
        <w:trPr>
          <w:trHeight w:val="21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7687196" w14:textId="77777777" w:rsidR="002A12AA" w:rsidRPr="00706B1F" w:rsidRDefault="002A12AA" w:rsidP="002A12AA">
            <w:pPr>
              <w:pStyle w:val="NoSpacing"/>
              <w:rPr>
                <w:rFonts w:ascii="Lato" w:hAnsi="Lato"/>
                <w:b/>
                <w:bCs/>
                <w:sz w:val="18"/>
                <w:szCs w:val="18"/>
              </w:rPr>
            </w:pPr>
            <w:r w:rsidRPr="00706B1F">
              <w:rPr>
                <w:rFonts w:ascii="Lato" w:hAnsi="Lato"/>
                <w:b/>
                <w:bCs/>
                <w:sz w:val="18"/>
                <w:szCs w:val="18"/>
              </w:rPr>
              <w:t>Address:</w:t>
            </w: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2"/>
            <w:tag w:val="#Nav: Standard_Sales_Credit_Memo/1307"/>
            <w:id w:val="1459605831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42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CDA903C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CompanyAddress2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DC3AAA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6C3891E" w14:textId="77777777" w:rsidR="002A12AA" w:rsidRPr="00706B1F" w:rsidRDefault="002A12AA" w:rsidP="002A12AA">
            <w:pPr>
              <w:pStyle w:val="NoSpacing"/>
              <w:rPr>
                <w:rFonts w:ascii="Lato" w:hAnsi="Lato"/>
                <w:b/>
                <w:bCs/>
                <w:sz w:val="18"/>
                <w:szCs w:val="18"/>
              </w:rPr>
            </w:pPr>
            <w:r w:rsidRPr="00706B1F">
              <w:rPr>
                <w:rFonts w:ascii="Lato" w:hAnsi="Lato"/>
                <w:b/>
                <w:bCs/>
                <w:sz w:val="18"/>
                <w:szCs w:val="18"/>
              </w:rPr>
              <w:t>Contact:</w:t>
            </w: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2"/>
            <w:tag w:val="#Nav: Standard_Sales_Credit_Memo/1307"/>
            <w:id w:val="1344664777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378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6FF2F5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CustomerAddress2</w:t>
                </w:r>
              </w:p>
            </w:tc>
          </w:sdtContent>
        </w:sdt>
      </w:tr>
      <w:tr w:rsidR="00B73B89" w:rsidRPr="00706B1F" w14:paraId="01D93DD2" w14:textId="77777777" w:rsidTr="00F037E7">
        <w:trPr>
          <w:trHeight w:val="21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3C53FB4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3"/>
            <w:tag w:val="#Nav: Standard_Sales_Credit_Memo/1307"/>
            <w:id w:val="735133249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42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1299483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CompanyAddress3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333414E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05D0D67" w14:textId="77777777" w:rsidR="002A12AA" w:rsidRPr="00706B1F" w:rsidRDefault="002A12AA" w:rsidP="002A12AA">
            <w:pPr>
              <w:pStyle w:val="NoSpacing"/>
              <w:rPr>
                <w:rFonts w:ascii="Lato" w:hAnsi="Lato"/>
                <w:b/>
                <w:bCs/>
                <w:sz w:val="18"/>
                <w:szCs w:val="18"/>
              </w:rPr>
            </w:pPr>
            <w:r w:rsidRPr="00706B1F">
              <w:rPr>
                <w:rFonts w:ascii="Lato" w:hAnsi="Lato"/>
                <w:b/>
                <w:bCs/>
                <w:sz w:val="18"/>
                <w:szCs w:val="18"/>
              </w:rPr>
              <w:t>Address:</w:t>
            </w: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3"/>
            <w:tag w:val="#Nav: Standard_Sales_Credit_Memo/1307"/>
            <w:id w:val="1757324171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378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CD7E781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CustomerAddress3</w:t>
                </w:r>
              </w:p>
            </w:tc>
          </w:sdtContent>
        </w:sdt>
      </w:tr>
      <w:tr w:rsidR="005A1AE0" w:rsidRPr="00706B1F" w14:paraId="09A514B2" w14:textId="77777777" w:rsidTr="00F037E7">
        <w:trPr>
          <w:trHeight w:val="21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62561CE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4"/>
            <w:tag w:val="#Nav: Standard_Sales_Credit_Memo/1307"/>
            <w:id w:val="-607120559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42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25DE5F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CompanyAddress4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D0DEBC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FDA2FE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4"/>
            <w:tag w:val="#Nav: Standard_Sales_Credit_Memo/1307"/>
            <w:id w:val="1387995970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378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662DC2A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CustomerAddress4</w:t>
                </w:r>
              </w:p>
            </w:tc>
          </w:sdtContent>
        </w:sdt>
      </w:tr>
      <w:tr w:rsidR="001253EE" w:rsidRPr="00706B1F" w14:paraId="1CB70B1A" w14:textId="77777777" w:rsidTr="00F037E7">
        <w:trPr>
          <w:trHeight w:val="21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D17B78C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5"/>
            <w:tag w:val="#Nav: Standard_Sales_Credit_Memo/1307"/>
            <w:id w:val="-1563636978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42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E94941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CompanyAddress5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AC22D2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FC0B4D2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5"/>
            <w:tag w:val="#Nav: Standard_Sales_Credit_Memo/1307"/>
            <w:id w:val="1356933509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378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EE5B0A9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CustomerAddress5</w:t>
                </w:r>
              </w:p>
            </w:tc>
          </w:sdtContent>
        </w:sdt>
      </w:tr>
      <w:tr w:rsidR="0082071A" w:rsidRPr="00706B1F" w14:paraId="6803FDB9" w14:textId="77777777" w:rsidTr="00F037E7">
        <w:trPr>
          <w:trHeight w:val="215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531B7C4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6"/>
            <w:tag w:val="#Nav: Standard_Sales_Credit_Memo/1307"/>
            <w:id w:val="-1998255681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42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63B371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CompanyAddress6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7DCB4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00AB962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6"/>
            <w:tag w:val="#Nav: Standard_Sales_Credit_Memo/1307"/>
            <w:id w:val="462547130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378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76D632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CustomerAddress6</w:t>
                </w:r>
              </w:p>
            </w:tc>
          </w:sdtContent>
        </w:sdt>
      </w:tr>
    </w:tbl>
    <w:p w14:paraId="70196C7B" w14:textId="77777777" w:rsidR="00703198" w:rsidRDefault="00703198" w:rsidP="00782744">
      <w:pPr>
        <w:pStyle w:val="NoSpacing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="-185" w:tblpY="25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052"/>
        <w:gridCol w:w="2881"/>
        <w:gridCol w:w="1800"/>
        <w:gridCol w:w="3600"/>
      </w:tblGrid>
      <w:tr w:rsidR="00534195" w:rsidRPr="00706B1F" w14:paraId="1639864A" w14:textId="77777777" w:rsidTr="00534195">
        <w:sdt>
          <w:sdtPr>
            <w:rPr>
              <w:rFonts w:ascii="Lato" w:hAnsi="Lato"/>
              <w:sz w:val="18"/>
              <w:szCs w:val="18"/>
            </w:rPr>
            <w:alias w:val="#Nav: /Header/CompanyLegalOffice_Lbl"/>
            <w:tag w:val="#Nav: Standard_Sales_Credit_Memo/1307"/>
            <w:id w:val="-34856528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ompanyLegalOffice_Lbl[1]" w:storeItemID="{E2DF282D-C183-47A3-91D1-8B90BDB0DF4A}"/>
            <w:text/>
          </w:sdtPr>
          <w:sdtContent>
            <w:tc>
              <w:tcPr>
                <w:tcW w:w="2424" w:type="dxa"/>
                <w:gridSpan w:val="2"/>
              </w:tcPr>
              <w:p w14:paraId="46FC9D3D" w14:textId="48DBB1EE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 w:val="18"/>
                    <w:szCs w:val="18"/>
                  </w:rPr>
                  <w:t>CompanyLegalOffice_Lbl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CompanyLegalOffice"/>
            <w:tag w:val="#Nav: Standard_Sales_Credit_Memo/1307"/>
            <w:id w:val="10933326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ompanyLegalOffice[1]" w:storeItemID="{E2DF282D-C183-47A3-91D1-8B90BDB0DF4A}"/>
            <w:text/>
          </w:sdtPr>
          <w:sdtContent>
            <w:tc>
              <w:tcPr>
                <w:tcW w:w="2881" w:type="dxa"/>
              </w:tcPr>
              <w:p w14:paraId="642903ED" w14:textId="09DD433F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 w:val="18"/>
                    <w:szCs w:val="18"/>
                  </w:rPr>
                  <w:t>CompanyLegalOffice</w:t>
                </w:r>
                <w:proofErr w:type="spellEnd"/>
              </w:p>
            </w:tc>
          </w:sdtContent>
        </w:sdt>
        <w:tc>
          <w:tcPr>
            <w:tcW w:w="1800" w:type="dxa"/>
          </w:tcPr>
          <w:p w14:paraId="148881FA" w14:textId="77777777" w:rsidR="00534195" w:rsidRPr="00706B1F" w:rsidRDefault="00534195" w:rsidP="00534195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7"/>
            <w:tag w:val="#Nav: Standard_Sales_Credit_Memo/1307"/>
            <w:id w:val="149769663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3600" w:type="dxa"/>
              </w:tcPr>
              <w:p w14:paraId="53EF165B" w14:textId="2BECF5A6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CustomerAddress7</w:t>
                </w:r>
              </w:p>
            </w:tc>
          </w:sdtContent>
        </w:sdt>
      </w:tr>
      <w:tr w:rsidR="00534195" w:rsidRPr="00706B1F" w14:paraId="11DF5DB7" w14:textId="77777777" w:rsidTr="00534195">
        <w:tc>
          <w:tcPr>
            <w:tcW w:w="1372" w:type="dxa"/>
          </w:tcPr>
          <w:p w14:paraId="37E18792" w14:textId="77777777" w:rsidR="00534195" w:rsidRPr="00706B1F" w:rsidRDefault="00534195" w:rsidP="00534195">
            <w:pPr>
              <w:pStyle w:val="NoSpacing"/>
              <w:jc w:val="center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3933" w:type="dxa"/>
            <w:gridSpan w:val="2"/>
          </w:tcPr>
          <w:p w14:paraId="621AB8D7" w14:textId="77777777" w:rsidR="00534195" w:rsidRPr="00706B1F" w:rsidRDefault="00534195" w:rsidP="00534195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631F0EA" w14:textId="77777777" w:rsidR="00534195" w:rsidRPr="00706B1F" w:rsidRDefault="00534195" w:rsidP="00534195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8"/>
            <w:tag w:val="#Nav: Standard_Sales_Credit_Memo/1307"/>
            <w:id w:val="-61089800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3600" w:type="dxa"/>
              </w:tcPr>
              <w:p w14:paraId="34F40E8F" w14:textId="543FC424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CustomerAddress8</w:t>
                </w:r>
              </w:p>
            </w:tc>
          </w:sdtContent>
        </w:sdt>
      </w:tr>
    </w:tbl>
    <w:p w14:paraId="78AEA587" w14:textId="77777777" w:rsidR="00703198" w:rsidRPr="00706B1F" w:rsidRDefault="00703198" w:rsidP="00782744">
      <w:pPr>
        <w:pStyle w:val="NoSpacing"/>
        <w:rPr>
          <w:rFonts w:ascii="Lato" w:hAnsi="Lato"/>
          <w:sz w:val="18"/>
          <w:szCs w:val="18"/>
        </w:rPr>
      </w:pPr>
    </w:p>
    <w:p w14:paraId="2F17F304" w14:textId="77777777" w:rsidR="00703198" w:rsidRPr="00706B1F" w:rsidRDefault="00703198" w:rsidP="00327DFA">
      <w:pPr>
        <w:pStyle w:val="NoSpacing"/>
        <w:jc w:val="right"/>
        <w:rPr>
          <w:rFonts w:ascii="Lato" w:hAnsi="Lato"/>
          <w:sz w:val="18"/>
          <w:szCs w:val="18"/>
        </w:rPr>
      </w:pPr>
    </w:p>
    <w:tbl>
      <w:tblPr>
        <w:tblStyle w:val="GridTable1Light-Accent1"/>
        <w:tblpPr w:leftFromText="180" w:rightFromText="180" w:vertAnchor="text" w:horzAnchor="margin" w:tblpX="-630" w:tblpY="-65"/>
        <w:tblW w:w="10826" w:type="dxa"/>
        <w:tblLook w:val="04A0" w:firstRow="1" w:lastRow="0" w:firstColumn="1" w:lastColumn="0" w:noHBand="0" w:noVBand="1"/>
      </w:tblPr>
      <w:tblGrid>
        <w:gridCol w:w="3179"/>
        <w:gridCol w:w="2549"/>
        <w:gridCol w:w="2549"/>
        <w:gridCol w:w="2549"/>
      </w:tblGrid>
      <w:tr w:rsidR="00327DFA" w:rsidRPr="00706B1F" w14:paraId="209CB7A2" w14:textId="77777777" w:rsidTr="0043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ato" w:hAnsi="Lato"/>
              <w:szCs w:val="18"/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E0A37DB8E3B54A0F809ADAFE127F5C32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7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AFB1FF5" w14:textId="679CD330" w:rsidR="00B80F66" w:rsidRPr="00706B1F" w:rsidRDefault="0008677B" w:rsidP="00436FAE">
                <w:pPr>
                  <w:pStyle w:val="Heading1"/>
                  <w:tabs>
                    <w:tab w:val="center" w:pos="1166"/>
                  </w:tabs>
                  <w:rPr>
                    <w:rFonts w:ascii="Lato" w:hAnsi="Lato"/>
                    <w:szCs w:val="18"/>
                  </w:rPr>
                </w:pPr>
                <w:r>
                  <w:rPr>
                    <w:rFonts w:ascii="Lato" w:hAnsi="Lato"/>
                    <w:szCs w:val="18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SalesPersonBlank_Lbl"/>
            <w:tag w:val="#Nav: Standard_Sales_Credit_Memo/1307"/>
            <w:id w:val="-1425419817"/>
            <w:placeholder>
              <w:docPart w:val="39C19895C4B34C32BE32A3637ADCDAD6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F05C574" w14:textId="77777777" w:rsidR="00B80F66" w:rsidRPr="00706B1F" w:rsidRDefault="00B80F66" w:rsidP="00436FAE">
                <w:pPr>
                  <w:pStyle w:val="Heading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Cs w:val="18"/>
                  </w:rPr>
                </w:pPr>
                <w:r w:rsidRPr="00706B1F">
                  <w:rPr>
                    <w:rFonts w:ascii="Lato" w:hAnsi="Lato"/>
                    <w:b/>
                    <w:bCs w:val="0"/>
                    <w:szCs w:val="18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AppliesToDocument_Lbl"/>
            <w:tag w:val="#Nav: Standard_Sales_Credit_Memo/1307"/>
            <w:id w:val="-277109058"/>
            <w:placeholder>
              <w:docPart w:val="14D39CE3231145E59D14D2247CC934CD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B74EFF9" w14:textId="77777777" w:rsidR="00B80F66" w:rsidRPr="00706B1F" w:rsidRDefault="00B80F66" w:rsidP="00436FAE">
                <w:pPr>
                  <w:pStyle w:val="Heading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Cs w:val="18"/>
                  </w:rPr>
                </w:pPr>
                <w:r w:rsidRPr="00706B1F">
                  <w:rPr>
                    <w:rFonts w:ascii="Lato" w:hAnsi="Lato"/>
                    <w:b/>
                    <w:bCs w:val="0"/>
                    <w:szCs w:val="18"/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rFonts w:ascii="Lato" w:hAnsi="Lato"/>
              <w:szCs w:val="18"/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C16BC1B908A94B259BCC162B55B9878B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026EE9C" w14:textId="77777777" w:rsidR="00B80F66" w:rsidRPr="00706B1F" w:rsidRDefault="00B80F66" w:rsidP="00436FAE">
                <w:pPr>
                  <w:pStyle w:val="Heading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Cs w:val="18"/>
                  </w:rPr>
                </w:pPr>
                <w:r w:rsidRPr="00706B1F">
                  <w:rPr>
                    <w:rFonts w:ascii="Lato" w:hAnsi="Lato"/>
                    <w:b/>
                    <w:bCs w:val="0"/>
                    <w:szCs w:val="18"/>
                    <w:lang w:val="da-DK"/>
                  </w:rPr>
                  <w:t>DueDate_Lbl</w:t>
                </w:r>
              </w:p>
            </w:tc>
          </w:sdtContent>
        </w:sdt>
      </w:tr>
      <w:tr w:rsidR="00327DFA" w:rsidRPr="00706B1F" w14:paraId="474A1522" w14:textId="77777777" w:rsidTr="00436FAE">
        <w:sdt>
          <w:sdtPr>
            <w:rPr>
              <w:rFonts w:ascii="Lato" w:hAnsi="Lato"/>
              <w:sz w:val="18"/>
              <w:szCs w:val="18"/>
            </w:rPr>
            <w:alias w:val="#Nav: /Header/YourReference"/>
            <w:tag w:val="#Nav: Standard_Sales_Credit_Memo/1307"/>
            <w:id w:val="1620342425"/>
            <w:placeholder>
              <w:docPart w:val="CD3B5BB941E8405CB533D7FBC14C372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7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3D7720" w14:textId="77777777" w:rsidR="00B80F66" w:rsidRPr="00706B1F" w:rsidRDefault="00B80F66" w:rsidP="00436FAE">
                <w:pPr>
                  <w:jc w:val="center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b w:val="0"/>
                    <w:bCs w:val="0"/>
                    <w:sz w:val="18"/>
                    <w:szCs w:val="18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BDF05D72B42B41D5997C12EE4914A819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0FE615" w14:textId="77777777" w:rsidR="00B80F66" w:rsidRPr="00706B1F" w:rsidRDefault="00B80F66" w:rsidP="00436FA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AppliesToDocument"/>
            <w:tag w:val="#Nav: Standard_Sales_Credit_Memo/1307"/>
            <w:id w:val="713312628"/>
            <w:placeholder>
              <w:docPart w:val="A594974874824E62AAE9215BE8DD2C64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8FA9D35" w14:textId="77777777" w:rsidR="00B80F66" w:rsidRPr="00706B1F" w:rsidRDefault="00B80F66" w:rsidP="00436FA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  <w:lang w:val="da-DK"/>
                  </w:rPr>
                  <w:t>AppliesToDocument</w:t>
                </w:r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DueDateCustom"/>
            <w:tag w:val="#Nav: Standard_Sales_Credit_Memo/1307"/>
            <w:id w:val="192939303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ueDateCustom[1]" w:storeItemID="{E2DF282D-C183-47A3-91D1-8B90BDB0DF4A}"/>
            <w:text/>
          </w:sdt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16DAB1B" w14:textId="2585875F" w:rsidR="00B80F66" w:rsidRPr="00706B1F" w:rsidRDefault="006B74B3" w:rsidP="00436FA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 w:val="18"/>
                    <w:szCs w:val="18"/>
                  </w:rPr>
                </w:pPr>
                <w:proofErr w:type="spellStart"/>
                <w:r>
                  <w:rPr>
                    <w:rFonts w:ascii="Lato" w:hAnsi="Lato"/>
                    <w:sz w:val="18"/>
                    <w:szCs w:val="18"/>
                  </w:rPr>
                  <w:t>DueDateCustom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29"/>
        <w:tblW w:w="10350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05"/>
        <w:gridCol w:w="4860"/>
        <w:gridCol w:w="990"/>
        <w:gridCol w:w="540"/>
        <w:gridCol w:w="720"/>
        <w:gridCol w:w="900"/>
        <w:gridCol w:w="450"/>
        <w:gridCol w:w="1085"/>
      </w:tblGrid>
      <w:tr w:rsidR="00BA5243" w:rsidRPr="00706B1F" w14:paraId="21C3D525" w14:textId="77777777" w:rsidTr="00BA5243">
        <w:trPr>
          <w:trHeight w:val="546"/>
        </w:trPr>
        <w:sdt>
          <w:sdtPr>
            <w:rPr>
              <w:rFonts w:ascii="Lato" w:hAnsi="Lato"/>
              <w:szCs w:val="18"/>
            </w:rPr>
            <w:alias w:val="#Nav: /Header/Line/ItemNo_Line_Lbl"/>
            <w:tag w:val="#Nav: Standard_Sales_Credit_Memo/1307"/>
            <w:id w:val="771446451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top w:val="nil"/>
                  <w:left w:val="nil"/>
                  <w:right w:val="nil"/>
                </w:tcBorders>
                <w:vAlign w:val="bottom"/>
              </w:tcPr>
              <w:p w14:paraId="494CA285" w14:textId="77777777" w:rsidR="00D27906" w:rsidRPr="00706B1F" w:rsidRDefault="00D27906" w:rsidP="00FB4BFE">
                <w:pPr>
                  <w:pStyle w:val="Heading1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4860" w:type="dxa"/>
                <w:tcBorders>
                  <w:top w:val="nil"/>
                  <w:left w:val="nil"/>
                  <w:right w:val="nil"/>
                </w:tcBorders>
                <w:vAlign w:val="bottom"/>
              </w:tcPr>
              <w:p w14:paraId="1C039412" w14:textId="77777777" w:rsidR="00D27906" w:rsidRPr="00706B1F" w:rsidRDefault="00D27906" w:rsidP="00FB4BFE">
                <w:pPr>
                  <w:pStyle w:val="Heading1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Line/ShipmentDate_Line_Lbl"/>
            <w:tag w:val="#Nav: Standard_Sales_Credit_Memo/1307"/>
            <w:id w:val="-833229876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90" w:type="dxa"/>
                <w:tcBorders>
                  <w:top w:val="nil"/>
                  <w:left w:val="nil"/>
                  <w:right w:val="nil"/>
                </w:tcBorders>
                <w:vAlign w:val="bottom"/>
              </w:tcPr>
              <w:p w14:paraId="50544284" w14:textId="77777777" w:rsidR="00D27906" w:rsidRPr="00706B1F" w:rsidRDefault="00D27906" w:rsidP="00FB4BFE">
                <w:pPr>
                  <w:pStyle w:val="Heading1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ShipmentDate_Line_Lbl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1260" w:type="dxa"/>
                <w:gridSpan w:val="2"/>
                <w:tcBorders>
                  <w:top w:val="nil"/>
                  <w:left w:val="nil"/>
                  <w:right w:val="nil"/>
                </w:tcBorders>
                <w:vAlign w:val="bottom"/>
              </w:tcPr>
              <w:p w14:paraId="4B88A2D6" w14:textId="77777777" w:rsidR="00D27906" w:rsidRPr="00706B1F" w:rsidRDefault="00D27906" w:rsidP="00FB4BFE">
                <w:pPr>
                  <w:pStyle w:val="Heading1"/>
                  <w:jc w:val="center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900" w:type="dxa"/>
                <w:tcBorders>
                  <w:top w:val="nil"/>
                  <w:left w:val="nil"/>
                  <w:right w:val="nil"/>
                </w:tcBorders>
                <w:vAlign w:val="bottom"/>
              </w:tcPr>
              <w:p w14:paraId="53DBC043" w14:textId="77777777" w:rsidR="00D27906" w:rsidRPr="00706B1F" w:rsidRDefault="00D27906" w:rsidP="00FB4BFE">
                <w:pPr>
                  <w:pStyle w:val="Heading1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450" w:type="dxa"/>
                <w:tcBorders>
                  <w:top w:val="nil"/>
                  <w:left w:val="nil"/>
                  <w:right w:val="nil"/>
                </w:tcBorders>
                <w:vAlign w:val="bottom"/>
              </w:tcPr>
              <w:p w14:paraId="2BE551A0" w14:textId="77777777" w:rsidR="00D27906" w:rsidRPr="00706B1F" w:rsidRDefault="00D27906" w:rsidP="00D27906">
                <w:pPr>
                  <w:pStyle w:val="Heading1"/>
                  <w:jc w:val="center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AEAAD2F6883D474F8ED0E3F4AFB6DD0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085" w:type="dxa"/>
                <w:tcBorders>
                  <w:top w:val="nil"/>
                  <w:left w:val="nil"/>
                  <w:right w:val="nil"/>
                </w:tcBorders>
                <w:tcMar>
                  <w:right w:w="0" w:type="dxa"/>
                </w:tcMar>
                <w:vAlign w:val="bottom"/>
              </w:tcPr>
              <w:p w14:paraId="1779411E" w14:textId="77777777" w:rsidR="00D27906" w:rsidRPr="00706B1F" w:rsidRDefault="00D27906" w:rsidP="00FB4BFE">
                <w:pPr>
                  <w:pStyle w:val="Heading1"/>
                  <w:rPr>
                    <w:rFonts w:ascii="Lato" w:hAnsi="Lato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</w:tr>
      <w:sdt>
        <w:sdtPr>
          <w:rPr>
            <w:rFonts w:ascii="Lato" w:hAnsi="Lato"/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 " w:xpath="/ns0:NavWordReportXmlPart[1]/ns0:Header[1]/ns0:Line" w:storeItemID="{E2DF282D-C183-47A3-91D1-8B90BDB0DF4A}"/>
          <w15:repeatingSection/>
        </w:sdtPr>
        <w:sdtContent>
          <w:sdt>
            <w:sdtPr>
              <w:rPr>
                <w:rFonts w:ascii="Lato" w:hAnsi="Lato"/>
                <w:sz w:val="18"/>
                <w:szCs w:val="18"/>
              </w:rPr>
              <w:id w:val="872800820"/>
              <w:placeholder>
                <w:docPart w:val="BC0559898E92440CA1FC639B7AB50A42"/>
              </w:placeholder>
              <w15:repeatingSectionItem/>
            </w:sdtPr>
            <w:sdtContent>
              <w:tr w:rsidR="00BA5243" w:rsidRPr="00706B1F" w14:paraId="355C989B" w14:textId="77777777" w:rsidTr="00411127">
                <w:trPr>
                  <w:trHeight w:val="227"/>
                </w:trPr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62AC92A4CE4E41C992525662FD9453D9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70D4BD96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Description_Line"/>
                    <w:tag w:val="#Nav: Standard_Sales_Credit_Memo/1307"/>
                    <w:id w:val="-1420935410"/>
                    <w:placeholder>
                      <w:docPart w:val="0AAC9EDC07AE484DA4C0DF3BC507DAB4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4860" w:type="dxa"/>
                        <w:tcBorders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2C7A18D5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id w:val="1673070038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 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90" w:type="dxa"/>
                        <w:tcBorders>
                          <w:left w:val="nil"/>
                          <w:right w:val="nil"/>
                        </w:tcBorders>
                      </w:tcPr>
                      <w:p w14:paraId="6317683C" w14:textId="318429E0" w:rsidR="00D27906" w:rsidRPr="00706B1F" w:rsidRDefault="00F32525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z w:val="18"/>
                            <w:szCs w:val="18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Quantity_Line"/>
                    <w:tag w:val="#Nav: Standard_Sales_Credit_Memo/1307"/>
                    <w:id w:val="382909601"/>
                    <w:placeholder>
                      <w:docPart w:val="9DC757FA799E486293ED02AC82504038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540" w:type="dxa"/>
                        <w:tcBorders>
                          <w:left w:val="nil"/>
                          <w:right w:val="nil"/>
                        </w:tcBorders>
                      </w:tcPr>
                      <w:p w14:paraId="1406C33B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UnitOfMeasure"/>
                    <w:tag w:val="#Nav: Standard_Sales_Credit_Memo/1307"/>
                    <w:id w:val="436108881"/>
                    <w:placeholder>
                      <w:docPart w:val="0CF1A4966E7F4809B3F13B17432D8F1E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20" w:type="dxa"/>
                        <w:tcBorders>
                          <w:left w:val="nil"/>
                          <w:right w:val="nil"/>
                        </w:tcBorders>
                      </w:tcPr>
                      <w:p w14:paraId="627C6475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3E9B26FA3076481CB973A36023D6EB77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900" w:type="dxa"/>
                        <w:tcBorders>
                          <w:left w:val="nil"/>
                          <w:right w:val="nil"/>
                        </w:tcBorders>
                      </w:tcPr>
                      <w:p w14:paraId="5926B4EB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VATPct_Line"/>
                    <w:tag w:val="#Nav: Standard_Sales_Credit_Memo/1307"/>
                    <w:id w:val="1684940473"/>
                    <w:placeholder>
                      <w:docPart w:val="25E6F7FF7268458B904DF31F83231B69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450" w:type="dxa"/>
                        <w:tcBorders>
                          <w:left w:val="nil"/>
                          <w:right w:val="nil"/>
                        </w:tcBorders>
                      </w:tcPr>
                      <w:p w14:paraId="7E46D40B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5BFFEE0AB580412A8DAD9BC78F4E76A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085" w:type="dxa"/>
                        <w:tcBorders>
                          <w:left w:val="nil"/>
                          <w:right w:val="nil"/>
                        </w:tcBorders>
                        <w:tcMar>
                          <w:right w:w="0" w:type="dxa"/>
                        </w:tcMar>
                      </w:tcPr>
                      <w:p w14:paraId="7E419776" w14:textId="77777777" w:rsidR="00D27906" w:rsidRPr="00706B1F" w:rsidRDefault="00D27906" w:rsidP="00F32525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Lato" w:hAnsi="Lato"/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 " w:xpath="/ns0:NavWordReportXmlPart[1]/ns0:Header[1]/ns0:ReportTotalsLine" w:storeItemID="{E2DF282D-C183-47A3-91D1-8B90BDB0DF4A}"/>
          <w15:repeatingSection/>
        </w:sdtPr>
        <w:sdtContent>
          <w:sdt>
            <w:sdtPr>
              <w:rPr>
                <w:rFonts w:ascii="Lato" w:hAnsi="Lato"/>
                <w:sz w:val="18"/>
                <w:szCs w:val="18"/>
              </w:rPr>
              <w:id w:val="768507247"/>
              <w:placeholder>
                <w:docPart w:val="D6FBFA2661D34375BA5D45BD1784A811"/>
              </w:placeholder>
              <w15:repeatingSectionItem/>
            </w:sdtPr>
            <w:sdtContent>
              <w:tr w:rsidR="00411127" w:rsidRPr="00706B1F" w14:paraId="64A24698" w14:textId="77777777" w:rsidTr="00411127">
                <w:trPr>
                  <w:trHeight w:val="227"/>
                </w:trPr>
                <w:tc>
                  <w:tcPr>
                    <w:tcW w:w="805" w:type="dxa"/>
                    <w:tcBorders>
                      <w:top w:val="single" w:sz="4" w:space="0" w:color="000000" w:themeColor="text1"/>
                      <w:left w:val="nil"/>
                      <w:bottom w:val="nil"/>
                      <w:right w:val="nil"/>
                    </w:tcBorders>
                  </w:tcPr>
                  <w:p w14:paraId="3C574D32" w14:textId="77777777" w:rsidR="00FE6AFA" w:rsidRPr="00706B1F" w:rsidRDefault="00FE6AFA" w:rsidP="00FB4BFE">
                    <w:pPr>
                      <w:pStyle w:val="NoSpacing"/>
                      <w:rPr>
                        <w:rFonts w:ascii="Lato" w:hAnsi="Lato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860" w:type="dxa"/>
                    <w:tcBorders>
                      <w:top w:val="single" w:sz="4" w:space="0" w:color="000000" w:themeColor="text1"/>
                      <w:left w:val="nil"/>
                      <w:bottom w:val="nil"/>
                      <w:right w:val="nil"/>
                    </w:tcBorders>
                  </w:tcPr>
                  <w:p w14:paraId="7C395DAA" w14:textId="11167ED8" w:rsidR="00FE6AFA" w:rsidRPr="00706B1F" w:rsidRDefault="00BA5243" w:rsidP="00BA5243">
                    <w:pPr>
                      <w:pStyle w:val="NoSpacing"/>
                      <w:tabs>
                        <w:tab w:val="left" w:pos="2895"/>
                      </w:tabs>
                      <w:rPr>
                        <w:rFonts w:ascii="Lato" w:hAnsi="Lato"/>
                        <w:sz w:val="18"/>
                        <w:szCs w:val="18"/>
                      </w:rPr>
                    </w:pPr>
                    <w:r w:rsidRPr="00706B1F">
                      <w:rPr>
                        <w:rFonts w:ascii="Lato" w:hAnsi="Lato"/>
                        <w:sz w:val="18"/>
                        <w:szCs w:val="18"/>
                      </w:rPr>
                      <w:tab/>
                    </w:r>
                  </w:p>
                </w:tc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4D496303E5184A2386B590671D1A7D3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3150" w:type="dxa"/>
                        <w:gridSpan w:val="4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1CB6EEB" w14:textId="77777777" w:rsidR="00FE6AFA" w:rsidRPr="00706B1F" w:rsidRDefault="00FE6AFA" w:rsidP="00F32525">
                        <w:pPr>
                          <w:pStyle w:val="NoSpacing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4D496303E5184A2386B590671D1A7D3E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535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  <w:tcMar>
                          <w:right w:w="0" w:type="dxa"/>
                        </w:tcMar>
                      </w:tcPr>
                      <w:p w14:paraId="146AEA11" w14:textId="77777777" w:rsidR="00FE6AFA" w:rsidRPr="00706B1F" w:rsidRDefault="00FE6AFA" w:rsidP="00F32525">
                        <w:pPr>
                          <w:pStyle w:val="NoSpacing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11127" w:rsidRPr="00706B1F" w14:paraId="737D351B" w14:textId="77777777" w:rsidTr="00411127">
        <w:trPr>
          <w:trHeight w:val="227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407B2CCE" w14:textId="77777777" w:rsidR="00FE6AFA" w:rsidRPr="00706B1F" w:rsidRDefault="00FE6AFA" w:rsidP="00FB4BFE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5072B0C7" w14:textId="293B4623" w:rsidR="00FE6AFA" w:rsidRPr="00706B1F" w:rsidRDefault="00BA5243" w:rsidP="00BA5243">
            <w:pPr>
              <w:pStyle w:val="NoSpacing"/>
              <w:tabs>
                <w:tab w:val="left" w:pos="1470"/>
              </w:tabs>
              <w:rPr>
                <w:rFonts w:ascii="Lato" w:hAnsi="Lato"/>
                <w:sz w:val="18"/>
                <w:szCs w:val="18"/>
              </w:rPr>
            </w:pPr>
            <w:r w:rsidRPr="00706B1F">
              <w:rPr>
                <w:rFonts w:ascii="Lato" w:hAnsi="Lato"/>
                <w:sz w:val="18"/>
                <w:szCs w:val="18"/>
              </w:rPr>
              <w:tab/>
            </w:r>
          </w:p>
        </w:tc>
        <w:sdt>
          <w:sdtPr>
            <w:rPr>
              <w:rStyle w:val="Strong"/>
              <w:rFonts w:ascii="Lato" w:hAnsi="Lato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F526AC4DAD26465795CB7922EEBBB388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315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DD6EE" w:themeFill="accent1" w:themeFillTint="66"/>
              </w:tcPr>
              <w:p w14:paraId="401FABC0" w14:textId="77777777" w:rsidR="00FE6AFA" w:rsidRPr="00706B1F" w:rsidRDefault="00FE6AFA" w:rsidP="00FB4BFE">
                <w:pPr>
                  <w:pStyle w:val="NoSpacing"/>
                  <w:rPr>
                    <w:rStyle w:val="Strong"/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Style w:val="Strong"/>
                    <w:rFonts w:ascii="Lato" w:hAnsi="Lato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rFonts w:ascii="Lato" w:hAnsi="Lato"/>
              <w:sz w:val="18"/>
              <w:szCs w:val="18"/>
              <w:shd w:val="clear" w:color="auto" w:fill="BDD6EE" w:themeFill="accent1" w:themeFillTint="66"/>
            </w:rPr>
            <w:alias w:val="#Nav: /Header/Totals/TotalAmountIncludingVAT"/>
            <w:tag w:val="#Nav: Standard_Sales_Credit_Memo/1307"/>
            <w:id w:val="1661501859"/>
            <w:placeholder>
              <w:docPart w:val="F526AC4DAD26465795CB7922EEBBB388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5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DD6EE" w:themeFill="accent1" w:themeFillTint="66"/>
                <w:tcMar>
                  <w:right w:w="0" w:type="dxa"/>
                </w:tcMar>
              </w:tcPr>
              <w:p w14:paraId="1A0CAE08" w14:textId="77777777" w:rsidR="00FE6AFA" w:rsidRPr="00706B1F" w:rsidRDefault="00FE6AFA" w:rsidP="00FB4BFE">
                <w:pPr>
                  <w:pStyle w:val="NoSpacing"/>
                  <w:jc w:val="center"/>
                  <w:rPr>
                    <w:rStyle w:val="Strong"/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Style w:val="Strong"/>
                    <w:rFonts w:ascii="Lato" w:hAnsi="Lato"/>
                    <w:sz w:val="18"/>
                    <w:szCs w:val="18"/>
                    <w:shd w:val="clear" w:color="auto" w:fill="BDD6EE" w:themeFill="accent1" w:themeFillTint="66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0B6D1813" w14:textId="77777777" w:rsidR="00B80F66" w:rsidRPr="00706B1F" w:rsidRDefault="00B80F66" w:rsidP="00B80F66">
      <w:pPr>
        <w:pStyle w:val="NoSpacing"/>
        <w:rPr>
          <w:rFonts w:ascii="Lato" w:hAnsi="Lato"/>
          <w:sz w:val="18"/>
          <w:szCs w:val="18"/>
        </w:rPr>
      </w:pPr>
    </w:p>
    <w:p w14:paraId="5EC0F4C7" w14:textId="0296EC45" w:rsidR="00703198" w:rsidRDefault="00FB4BFE" w:rsidP="00FB4BFE">
      <w:pPr>
        <w:pStyle w:val="NoSpacing"/>
        <w:tabs>
          <w:tab w:val="center" w:pos="5103"/>
        </w:tabs>
        <w:rPr>
          <w:sz w:val="12"/>
          <w:szCs w:val="12"/>
        </w:rPr>
      </w:pPr>
      <w:r w:rsidRPr="00706B1F">
        <w:rPr>
          <w:rFonts w:ascii="Lato" w:hAnsi="Lato"/>
          <w:sz w:val="18"/>
          <w:szCs w:val="18"/>
        </w:rPr>
        <w:tab/>
      </w:r>
    </w:p>
    <w:p w14:paraId="59CDE270" w14:textId="0B1A4F9E" w:rsidR="00133E05" w:rsidRDefault="00133E05" w:rsidP="00133E05"/>
    <w:p w14:paraId="39E6B3F8" w14:textId="77777777" w:rsidR="007A68B4" w:rsidRPr="00133E05" w:rsidRDefault="007A68B4" w:rsidP="00133E05"/>
    <w:sectPr w:rsidR="007A68B4" w:rsidRPr="00133E05" w:rsidSect="00AA299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70D83" w14:textId="77777777" w:rsidR="00AA2999" w:rsidRDefault="00AA2999" w:rsidP="00E40C63">
      <w:pPr>
        <w:spacing w:after="0"/>
      </w:pPr>
      <w:r>
        <w:separator/>
      </w:r>
    </w:p>
  </w:endnote>
  <w:endnote w:type="continuationSeparator" w:id="0">
    <w:p w14:paraId="24D9C2C4" w14:textId="77777777" w:rsidR="00AA2999" w:rsidRDefault="00AA299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14:paraId="4EBFF3E6" w14:textId="77777777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14:paraId="0766614C" w14:textId="77777777" w:rsidR="00BD4E95" w:rsidRPr="00873B21" w:rsidRDefault="00BD4E95" w:rsidP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14:paraId="7DAF43D2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14:paraId="47C9DDBA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14:paraId="264C0DF3" w14:textId="77777777" w:rsidR="00BD4E95" w:rsidRPr="00873B21" w:rsidRDefault="00BD4E95" w:rsidP="00BD4E95">
          <w:pPr>
            <w:pStyle w:val="NoSpacing"/>
          </w:pPr>
        </w:p>
      </w:tc>
    </w:tr>
  </w:tbl>
  <w:p w14:paraId="34FCA97A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970FE" w14:textId="6A7668DA" w:rsidR="00873B21" w:rsidRPr="00706B1F" w:rsidRDefault="005C3CF2" w:rsidP="005C3CF2">
    <w:pPr>
      <w:pStyle w:val="Footer"/>
      <w:jc w:val="center"/>
      <w:rPr>
        <w:rFonts w:ascii="Lato" w:hAnsi="Lato" w:cs="Arial"/>
        <w:color w:val="808080"/>
        <w:sz w:val="18"/>
        <w:szCs w:val="18"/>
      </w:rPr>
    </w:pPr>
    <w:r w:rsidRPr="00706B1F">
      <w:rPr>
        <w:rFonts w:ascii="Lato" w:hAnsi="Lato" w:cs="Arial"/>
        <w:noProof/>
        <w:color w:val="808080"/>
        <w:sz w:val="18"/>
        <w:szCs w:val="1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9DC9" wp14:editId="70CF8DDF">
              <wp:simplePos x="0" y="0"/>
              <wp:positionH relativeFrom="column">
                <wp:posOffset>-120015</wp:posOffset>
              </wp:positionH>
              <wp:positionV relativeFrom="paragraph">
                <wp:posOffset>159385</wp:posOffset>
              </wp:positionV>
              <wp:extent cx="6400800" cy="19050"/>
              <wp:effectExtent l="0" t="0" r="19050" b="19050"/>
              <wp:wrapNone/>
              <wp:docPr id="4452232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" from="-9.45pt,12.55pt" to="494.55pt,14.05pt" w14:anchorId="4EB7C7F8">
              <v:stroke joinstyle="miter"/>
            </v:line>
          </w:pict>
        </mc:Fallback>
      </mc:AlternateContent>
    </w:r>
    <w:r w:rsidR="00D26F75" w:rsidRPr="00706B1F">
      <w:rPr>
        <w:rFonts w:ascii="Lato" w:hAnsi="Lato" w:cs="Arial"/>
        <w:color w:val="808080"/>
        <w:sz w:val="18"/>
        <w:szCs w:val="18"/>
      </w:rPr>
      <w:t>The invoice is valid without signature and stamp, according to art. 319 para. 29 of the Romanian law 227/2015.</w:t>
    </w:r>
  </w:p>
  <w:p w14:paraId="2BE7EED4" w14:textId="58F2821D" w:rsidR="005C3CF2" w:rsidRDefault="005C3CF2" w:rsidP="006B683F">
    <w:pPr>
      <w:pStyle w:val="Footer"/>
      <w:rPr>
        <w:rFonts w:asciiTheme="majorHAnsi" w:hAnsiTheme="majorHAnsi" w:cstheme="majorHAnsi"/>
        <w:color w:val="808080"/>
        <w:sz w:val="18"/>
        <w:szCs w:val="18"/>
      </w:rPr>
    </w:pPr>
  </w:p>
  <w:p w14:paraId="5D22637C" w14:textId="39E1D395" w:rsidR="005C3CF2" w:rsidRPr="00706B1F" w:rsidRDefault="005C3CF2" w:rsidP="005C3CF2">
    <w:pPr>
      <w:pStyle w:val="Footer"/>
      <w:jc w:val="center"/>
      <w:rPr>
        <w:rFonts w:ascii="Lato" w:hAnsi="Lato"/>
        <w:b/>
        <w:bCs/>
        <w:sz w:val="18"/>
        <w:szCs w:val="18"/>
      </w:rPr>
    </w:pPr>
    <w:r w:rsidRPr="00706B1F">
      <w:rPr>
        <w:rFonts w:ascii="Lato" w:hAnsi="Lato"/>
        <w:b/>
        <w:bCs/>
        <w:sz w:val="18"/>
        <w:szCs w:val="18"/>
      </w:rPr>
      <w:t>SPLASHDEV INFORMATION TECHNOLOGY SRL</w:t>
    </w:r>
  </w:p>
  <w:p w14:paraId="27459FF2" w14:textId="065FBDF4" w:rsidR="00DE2FFD" w:rsidRPr="00706B1F" w:rsidRDefault="00DE2FFD" w:rsidP="005C3CF2">
    <w:pPr>
      <w:pStyle w:val="Footer"/>
      <w:jc w:val="center"/>
      <w:rPr>
        <w:rFonts w:ascii="Lato" w:hAnsi="Lato"/>
        <w:sz w:val="18"/>
        <w:szCs w:val="18"/>
      </w:rPr>
    </w:pPr>
    <w:r w:rsidRPr="00706B1F">
      <w:rPr>
        <w:rFonts w:ascii="Lato" w:hAnsi="Lato"/>
        <w:sz w:val="18"/>
        <w:szCs w:val="18"/>
      </w:rPr>
      <w:t xml:space="preserve">Email: billing@splashdev.at; Website: </w:t>
    </w:r>
    <w:hyperlink r:id="rId1" w:history="1">
      <w:r w:rsidRPr="00706B1F">
        <w:rPr>
          <w:rStyle w:val="Hyperlink"/>
          <w:rFonts w:ascii="Lato" w:hAnsi="Lato"/>
          <w:sz w:val="18"/>
          <w:szCs w:val="18"/>
        </w:rPr>
        <w:t>https://www.splashdev.at</w:t>
      </w:r>
    </w:hyperlink>
  </w:p>
  <w:p w14:paraId="293609FD" w14:textId="7F1F656E" w:rsidR="00DE2FFD" w:rsidRPr="00706B1F" w:rsidRDefault="00DE2FFD" w:rsidP="005C3CF2">
    <w:pPr>
      <w:pStyle w:val="Footer"/>
      <w:jc w:val="center"/>
      <w:rPr>
        <w:rFonts w:ascii="Lato" w:hAnsi="Lato"/>
        <w:b/>
        <w:bCs/>
        <w:sz w:val="18"/>
        <w:szCs w:val="18"/>
      </w:rPr>
    </w:pPr>
    <w:r w:rsidRPr="00706B1F">
      <w:rPr>
        <w:rFonts w:ascii="Lato" w:hAnsi="Lato"/>
        <w:sz w:val="18"/>
        <w:szCs w:val="18"/>
      </w:rPr>
      <w:t>IBAN(EUR): LT64 3250 0089 7953 3842; Bank: REVOLUT</w:t>
    </w:r>
  </w:p>
  <w:p w14:paraId="12E54AE3" w14:textId="5BA156A0" w:rsidR="00D26F75" w:rsidRPr="00706B1F" w:rsidRDefault="00D26F75" w:rsidP="00DE2FFD">
    <w:pPr>
      <w:rPr>
        <w:rFonts w:ascii="Lato" w:hAnsi="La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B511" w14:textId="77777777" w:rsidR="00AA2999" w:rsidRDefault="00AA2999" w:rsidP="00E40C63">
      <w:pPr>
        <w:spacing w:after="0"/>
      </w:pPr>
      <w:r>
        <w:separator/>
      </w:r>
    </w:p>
  </w:footnote>
  <w:footnote w:type="continuationSeparator" w:id="0">
    <w:p w14:paraId="1AEFEA3B" w14:textId="77777777" w:rsidR="00AA2999" w:rsidRDefault="00AA299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14:paraId="1595F918" w14:textId="77777777" w:rsidTr="00AA5C8B">
      <w:tc>
        <w:tcPr>
          <w:tcW w:w="5098" w:type="dxa"/>
        </w:tcPr>
        <w:p w14:paraId="252119BF" w14:textId="77777777" w:rsidR="00BD4E95" w:rsidRPr="00BD4E95" w:rsidRDefault="00000000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BD4E95"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01E5822B" w14:textId="77777777" w:rsidR="00BD4E95" w:rsidRPr="00DF6462" w:rsidRDefault="00000000" w:rsidP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14:paraId="5CBF4D90" w14:textId="77777777" w:rsidR="00BD4E95" w:rsidRDefault="00000000" w:rsidP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="00BD4E95" w:rsidRPr="00DF6462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7A68B4">
            <w:rPr>
              <w:noProof/>
            </w:rPr>
            <w:t>2</w:t>
          </w:r>
          <w:r w:rsidR="00BD4E95" w:rsidRPr="00DF6462">
            <w:fldChar w:fldCharType="end"/>
          </w:r>
          <w:r w:rsidR="00BD4E95" w:rsidRP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14:paraId="320F7205" w14:textId="77777777" w:rsidR="00BD4E95" w:rsidRDefault="00BD4E95" w:rsidP="00BD4E95">
          <w:pPr>
            <w:pStyle w:val="Header"/>
          </w:pPr>
        </w:p>
      </w:tc>
    </w:tr>
  </w:tbl>
  <w:p w14:paraId="3581C7F0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53"/>
      <w:gridCol w:w="5098"/>
    </w:tblGrid>
    <w:tr w:rsidR="00DF6462" w14:paraId="4D6C450C" w14:textId="77777777" w:rsidTr="0034579C">
      <w:trPr>
        <w:trHeight w:val="990"/>
      </w:trPr>
      <w:tc>
        <w:tcPr>
          <w:tcW w:w="5553" w:type="dxa"/>
        </w:tcPr>
        <w:p w14:paraId="6A51D684" w14:textId="1BE9B4A6" w:rsidR="00736016" w:rsidRDefault="00736016" w:rsidP="00736016">
          <w:pPr>
            <w:pStyle w:val="Title"/>
            <w:rPr>
              <w:rFonts w:ascii="Arial" w:hAnsi="Arial" w:cs="Arial"/>
              <w:b/>
              <w:bCs/>
              <w:color w:val="3D6B86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737130DD" wp14:editId="2E0128F1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87300</wp:posOffset>
                    </wp:positionV>
                    <wp:extent cx="2857500" cy="491490"/>
                    <wp:effectExtent l="0" t="0" r="19050" b="22860"/>
                    <wp:wrapSquare wrapText="bothSides"/>
                    <wp:docPr id="69501778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57500" cy="491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A3762" w14:textId="17BBE1E5" w:rsidR="00736016" w:rsidRPr="0034579C" w:rsidRDefault="000F05CD" w:rsidP="00D22421">
                                <w:pPr>
                                  <w:jc w:val="both"/>
                                  <w:rPr>
                                    <w:rFonts w:ascii="Lato" w:hAnsi="Lato"/>
                                    <w:b/>
                                    <w:bCs/>
                                    <w:color w:val="3D6B86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b/>
                                    <w:bCs/>
                                    <w:color w:val="3D6B86"/>
                                    <w:sz w:val="52"/>
                                    <w:szCs w:val="52"/>
                                  </w:rPr>
                                  <w:t>Credit Memo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>
                <w:pict>
                  <v:shapetype id="_x0000_t202" coordsize="21600,21600" o:spt="202" path="m,l,21600r21600,l21600,xe" w14:anchorId="737130DD">
                    <v:stroke joinstyle="miter"/>
                    <v:path gradientshapeok="t" o:connecttype="rect"/>
                  </v:shapetype>
                  <v:shape id="_x0000_s1028" style="position:absolute;margin-left:.35pt;margin-top:6.85pt;width:225pt;height:38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">
                    <v:textbox>
                      <w:txbxContent>
                        <w:p w:rsidRPr="0034579C" w:rsidR="00736016" w:rsidP="00D22421" w:rsidRDefault="000F05CD" w14:paraId="241A3762" w14:textId="17BBE1E5">
                          <w:pPr>
                            <w:jc w:val="both"/>
                            <w:rPr>
                              <w:rFonts w:ascii="Lato" w:hAnsi="Lato"/>
                              <w:b/>
                              <w:bCs/>
                              <w:color w:val="3D6B86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3D6B86"/>
                              <w:sz w:val="52"/>
                              <w:szCs w:val="52"/>
                            </w:rPr>
                            <w:t>Credit Memo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6C314C88" w14:textId="77777777" w:rsidR="00A904FC" w:rsidRDefault="00D22421" w:rsidP="00A904FC">
          <w:pPr>
            <w:pStyle w:val="Subtitle"/>
          </w:pPr>
          <w:r>
            <w:t xml:space="preserve"> </w:t>
          </w:r>
        </w:p>
        <w:p w14:paraId="72C68618" w14:textId="77777777" w:rsidR="00A904FC" w:rsidRDefault="00A904FC" w:rsidP="00A904FC">
          <w:pPr>
            <w:pStyle w:val="Subtitle"/>
          </w:pPr>
        </w:p>
        <w:p w14:paraId="0D6416A1" w14:textId="11D5ACB3" w:rsidR="00A904FC" w:rsidRDefault="00A904FC" w:rsidP="00A904FC">
          <w:pPr>
            <w:pStyle w:val="Subtitle"/>
          </w:pPr>
        </w:p>
        <w:p w14:paraId="1FD8CD41" w14:textId="7CA88177" w:rsidR="00A904FC" w:rsidRPr="00A904FC" w:rsidRDefault="005F249C" w:rsidP="00A904FC">
          <w:pPr>
            <w:pStyle w:val="Subtitle"/>
          </w:pPr>
          <w:r>
            <w:t xml:space="preserve">   </w:t>
          </w:r>
          <w:r w:rsidR="00A904FC" w:rsidRPr="00DF6462">
            <w:t>Page</w:t>
          </w:r>
          <w:r w:rsidR="00A904FC">
            <w:t xml:space="preserve"> </w:t>
          </w:r>
          <w:r w:rsidR="00A904FC" w:rsidRPr="00DF6462">
            <w:t xml:space="preserve"> </w:t>
          </w:r>
          <w:r w:rsidR="00A904FC" w:rsidRPr="00DF6462">
            <w:fldChar w:fldCharType="begin"/>
          </w:r>
          <w:r w:rsidR="00A904FC" w:rsidRPr="00DF6462">
            <w:instrText xml:space="preserve"> PAGE  \* Arabic  \* MERGEFORMAT </w:instrText>
          </w:r>
          <w:r w:rsidR="00A904FC" w:rsidRPr="00DF6462">
            <w:fldChar w:fldCharType="separate"/>
          </w:r>
          <w:r w:rsidR="00A904FC">
            <w:t>1</w:t>
          </w:r>
          <w:r w:rsidR="00A904FC" w:rsidRPr="00DF6462">
            <w:fldChar w:fldCharType="end"/>
          </w:r>
          <w:r w:rsidR="00A904FC" w:rsidRPr="00DF6462">
            <w:t xml:space="preserve"> / </w:t>
          </w:r>
          <w:r w:rsidR="00A904FC">
            <w:rPr>
              <w:noProof/>
            </w:rPr>
            <w:fldChar w:fldCharType="begin"/>
          </w:r>
          <w:r w:rsidR="00A904FC">
            <w:rPr>
              <w:noProof/>
            </w:rPr>
            <w:instrText xml:space="preserve"> NUMPAGES  \* Arabic  \* MERGEFORMAT </w:instrText>
          </w:r>
          <w:r w:rsidR="00A904FC">
            <w:rPr>
              <w:noProof/>
            </w:rPr>
            <w:fldChar w:fldCharType="separate"/>
          </w:r>
          <w:r w:rsidR="00A904FC">
            <w:rPr>
              <w:noProof/>
            </w:rPr>
            <w:t>1</w:t>
          </w:r>
          <w:r w:rsidR="00A904FC">
            <w:rPr>
              <w:noProof/>
            </w:rPr>
            <w:fldChar w:fldCharType="end"/>
          </w:r>
          <w:r w:rsidR="00D22421">
            <w:t xml:space="preserve">  </w:t>
          </w: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14:paraId="5B46FD32" w14:textId="1AE70050" w:rsidR="00DF6462" w:rsidRDefault="00DF6462" w:rsidP="00E47A8D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0C63D31F">
                    <wp:extent cx="866775" cy="866775"/>
                    <wp:effectExtent l="0" t="0" r="9525" b="9525"/>
                    <wp:docPr id="106068331" name="Picture 1060683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068331" name="Picture 10606833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6775" cy="866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3DF473A2" w14:textId="74BD078C" w:rsidR="000C3D1F" w:rsidRDefault="00F513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10A6D" wp14:editId="62EF691F">
              <wp:simplePos x="0" y="0"/>
              <wp:positionH relativeFrom="margin">
                <wp:posOffset>-1120140</wp:posOffset>
              </wp:positionH>
              <wp:positionV relativeFrom="paragraph">
                <wp:posOffset>259080</wp:posOffset>
              </wp:positionV>
              <wp:extent cx="8391525" cy="438150"/>
              <wp:effectExtent l="0" t="0" r="28575" b="19050"/>
              <wp:wrapNone/>
              <wp:docPr id="177498395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1525" cy="4381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>
                        <a:solidFill>
                          <a:srgbClr val="379FB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1" style="position:absolute;margin-left:-88.2pt;margin-top:20.4pt;width:660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379fba" strokecolor="#379fb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" w14:anchorId="4723678E">
              <w10:wrap anchorx="margin"/>
            </v:rect>
          </w:pict>
        </mc:Fallback>
      </mc:AlternateContent>
    </w:r>
  </w:p>
  <w:p w14:paraId="65895F9E" w14:textId="2DC1045B" w:rsidR="00352C20" w:rsidRDefault="00F513B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57A8E8C" wp14:editId="3608D52C">
              <wp:simplePos x="0" y="0"/>
              <wp:positionH relativeFrom="margin">
                <wp:posOffset>5223939</wp:posOffset>
              </wp:positionH>
              <wp:positionV relativeFrom="paragraph">
                <wp:posOffset>163195</wp:posOffset>
              </wp:positionV>
              <wp:extent cx="1448435" cy="249365"/>
              <wp:effectExtent l="0" t="0" r="18415" b="17780"/>
              <wp:wrapSquare wrapText="bothSides"/>
              <wp:docPr id="955044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8435" cy="249365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alias w:val="#Nav: /Header/DueDateCustom"/>
                            <w:tag w:val="#Nav: Standard_Sales_Credit_Memo/1307"/>
                            <w:id w:val="41691383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Credit_Memo/1307/'" w:xpath="/ns0:NavWordReportXmlPart[1]/ns0:Header[1]/ns0:DueDateCustom[1]" w:storeItemID="{E2DF282D-C183-47A3-91D1-8B90BDB0DF4A}"/>
                            <w:text/>
                          </w:sdtPr>
                          <w:sdtContent>
                            <w:p w14:paraId="17F556A0" w14:textId="1BC41A37" w:rsidR="00B973DC" w:rsidRDefault="006B74B3" w:rsidP="00B973DC">
                              <w:proofErr w:type="spellStart"/>
                              <w:r w:rsidRPr="006B74B3"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DueDateCustom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shape id="_x0000_s1029" style="position:absolute;margin-left:411.35pt;margin-top:12.85pt;width:114.05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" w14:anchorId="057A8E8C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id w:val="416913834"/>
                      <w:placeholder>
                        <w:docPart w:val="DefaultPlaceholder_-1854013440"/>
                      </w:placeholder>
                      <w:dataBinding w:prefixMappings="xmlns:ns0='urn:microsoft-dynamics-nav/reports/Standard_Sales_Credit_Memo/1307/'" w:xpath="/ns0:NavWordReportXmlPart[1]/ns0:Header[1]/ns0:DueDateCustom[1]" w:storeItemID="{E2DF282D-C183-47A3-91D1-8B90BDB0DF4A}"/>
                      <w:text/>
                      <w:alias w:val="#Nav: /Header/DueDateCustom"/>
                      <w:tag w:val="#Nav: Standard_Sales_Credit_Memo/1307"/>
                    </w:sdtPr>
                    <w:sdtContent>
                      <w:p w:rsidR="00B973DC" w:rsidP="00B973DC" w:rsidRDefault="006B74B3" w14:paraId="17F556A0" w14:textId="1BC41A37">
                        <w:proofErr w:type="spellStart"/>
                        <w:r w:rsidRPr="006B74B3"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DueDateCustom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D16EA6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B9543D" wp14:editId="6D478E39">
              <wp:simplePos x="0" y="0"/>
              <wp:positionH relativeFrom="column">
                <wp:posOffset>4623435</wp:posOffset>
              </wp:positionH>
              <wp:positionV relativeFrom="paragraph">
                <wp:posOffset>163830</wp:posOffset>
              </wp:positionV>
              <wp:extent cx="962025" cy="2476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2476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alias w:val="#Nav: /Header/DueDate_Lbl"/>
                            <w:tag w:val="#Nav: Standard_Sales_Credit_Memo/1307"/>
                            <w:id w:val="1563138559"/>
                            <w:dataBinding w:prefixMappings="xmlns:ns0='urn:microsoft-dynamics-nav/reports/Standard_Sales_Credit_Memo/1307/'" w:xpath="/ns0:NavWordReportXmlPart[1]/ns0:Header[1]/ns0:DueDate_Lbl[1]" w:storeItemID="{E2DF282D-C183-47A3-91D1-8B90BDB0DF4A}"/>
                            <w:text/>
                          </w:sdtPr>
                          <w:sdtContent>
                            <w:p w14:paraId="1AF9B793" w14:textId="5E59E91B" w:rsidR="00B973DC" w:rsidRPr="006B3C29" w:rsidRDefault="00B973DC">
                              <w:pPr>
                                <w:rPr>
                                  <w:rFonts w:ascii="Lato" w:hAnsi="Lato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B3C29"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DueDate_Lbl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shape id="_x0000_s1030" style="position:absolute;margin-left:364.05pt;margin-top:12.9pt;width:75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" w14:anchorId="30B9543D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alias w:val="#Nav: /Header/DueDate_Lbl"/>
                      <w:tag w:val="#Nav: Standard_Sales_Credit_Memo/1307"/>
                      <w:id w:val="1563138559"/>
                      <w:dataBinding w:prefixMappings="xmlns:ns0='urn:microsoft-dynamics-nav/reports/Standard_Sales_Credit_Memo/1307/'" w:xpath="/ns0:NavWordReportXmlPart[1]/ns0:Header[1]/ns0:DueDate_Lbl[1]" w:storeItemID="{E2DF282D-C183-47A3-91D1-8B90BDB0DF4A}"/>
                      <w:text/>
                    </w:sdtPr>
                    <w:sdtContent>
                      <w:p w:rsidRPr="006B3C29" w:rsidR="00B973DC" w:rsidRDefault="00B973DC" w14:paraId="1AF9B793" w14:textId="5E59E91B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6B3C29"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DueDate_Lbl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="00D16EA6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0E47D0D" wp14:editId="0C0F0B79">
              <wp:simplePos x="0" y="0"/>
              <wp:positionH relativeFrom="margin">
                <wp:posOffset>1289685</wp:posOffset>
              </wp:positionH>
              <wp:positionV relativeFrom="paragraph">
                <wp:posOffset>165735</wp:posOffset>
              </wp:positionV>
              <wp:extent cx="504825" cy="247650"/>
              <wp:effectExtent l="0" t="0" r="28575" b="19050"/>
              <wp:wrapSquare wrapText="bothSides"/>
              <wp:docPr id="2228678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476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FB8D4F" w14:textId="72F15C30" w:rsidR="00D10D90" w:rsidRPr="006B3C29" w:rsidRDefault="00ED7950" w:rsidP="00D10D90">
                          <w:pPr>
                            <w:rPr>
                              <w:rFonts w:ascii="Lato" w:hAnsi="Lato"/>
                              <w:b/>
                              <w:bCs/>
                              <w:color w:val="F8F8F8"/>
                              <w:sz w:val="18"/>
                              <w:szCs w:val="18"/>
                            </w:rPr>
                          </w:pPr>
                          <w:r w:rsidRPr="006B3C29">
                            <w:rPr>
                              <w:rFonts w:ascii="Lato" w:hAnsi="Lato"/>
                              <w:b/>
                              <w:bCs/>
                              <w:color w:val="F8F8F8"/>
                              <w:sz w:val="18"/>
                              <w:szCs w:val="18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shape id="_x0000_s1031" style="position:absolute;margin-left:101.55pt;margin-top:13.05pt;width:39.7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" w14:anchorId="10E47D0D">
              <v:textbox>
                <w:txbxContent>
                  <w:p w:rsidRPr="006B3C29" w:rsidR="00D10D90" w:rsidP="00D10D90" w:rsidRDefault="00ED7950" w14:paraId="59FB8D4F" w14:textId="72F15C30">
                    <w:pPr>
                      <w:rPr>
                        <w:rFonts w:ascii="Lato" w:hAnsi="Lato"/>
                        <w:b/>
                        <w:bCs/>
                        <w:color w:val="F8F8F8"/>
                        <w:sz w:val="18"/>
                        <w:szCs w:val="18"/>
                      </w:rPr>
                    </w:pPr>
                    <w:r w:rsidRPr="006B3C29">
                      <w:rPr>
                        <w:rFonts w:ascii="Lato" w:hAnsi="Lato"/>
                        <w:b/>
                        <w:bCs/>
                        <w:color w:val="F8F8F8"/>
                        <w:sz w:val="18"/>
                        <w:szCs w:val="18"/>
                      </w:rPr>
                      <w:t>Date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6EA6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7245F2" wp14:editId="1FD50396">
              <wp:simplePos x="0" y="0"/>
              <wp:positionH relativeFrom="margin">
                <wp:posOffset>680085</wp:posOffset>
              </wp:positionH>
              <wp:positionV relativeFrom="paragraph">
                <wp:posOffset>165735</wp:posOffset>
              </wp:positionV>
              <wp:extent cx="838200" cy="238125"/>
              <wp:effectExtent l="0" t="0" r="19050" b="28575"/>
              <wp:wrapSquare wrapText="bothSides"/>
              <wp:docPr id="2843476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38125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alias w:val="#Nav: /Header/DocumentNo"/>
                            <w:tag w:val="#Nav: Standard_Sales_Credit_Memo/1307"/>
                            <w:id w:val="-1504497366"/>
                            <w:dataBinding w:prefixMappings="xmlns:ns0='urn:microsoft-dynamics-nav/reports/Standard_Sales_Credit_Memo/1307/'" w:xpath="/ns0:NavWordReportXmlPart[1]/ns0:Header[1]/ns0:DocumentNo[1]" w:storeItemID="{E2DF282D-C183-47A3-91D1-8B90BDB0DF4A}"/>
                            <w:text/>
                          </w:sdtPr>
                          <w:sdtContent>
                            <w:p w14:paraId="5B388A94" w14:textId="7E71F238" w:rsidR="00D10D90" w:rsidRPr="00D10D90" w:rsidRDefault="00D10D90" w:rsidP="00D10D90">
                              <w:pPr>
                                <w:rPr>
                                  <w:color w:val="F8F8F8"/>
                                </w:rPr>
                              </w:pPr>
                              <w:proofErr w:type="spellStart"/>
                              <w:r w:rsidRPr="006B3C29"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DocumentNo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shape id="_x0000_s1032" style="position:absolute;margin-left:53.55pt;margin-top:13.05pt;width:66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" w14:anchorId="117245F2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alias w:val="#Nav: /Header/DocumentNo"/>
                      <w:tag w:val="#Nav: Standard_Sales_Credit_Memo/1307"/>
                      <w:id w:val="-1504497366"/>
                      <w:dataBinding w:prefixMappings="xmlns:ns0='urn:microsoft-dynamics-nav/reports/Standard_Sales_Credit_Memo/1307/'" w:xpath="/ns0:NavWordReportXmlPart[1]/ns0:Header[1]/ns0:DocumentNo[1]" w:storeItemID="{E2DF282D-C183-47A3-91D1-8B90BDB0DF4A}"/>
                      <w:text/>
                    </w:sdtPr>
                    <w:sdtContent>
                      <w:p w:rsidRPr="00D10D90" w:rsidR="00D10D90" w:rsidP="00D10D90" w:rsidRDefault="00D10D90" w14:paraId="5B388A94" w14:textId="7E71F238">
                        <w:pPr>
                          <w:rPr>
                            <w:color w:val="F8F8F8"/>
                          </w:rPr>
                        </w:pPr>
                        <w:proofErr w:type="spellStart"/>
                        <w:r w:rsidRPr="006B3C29"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DocumentNo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D16EA6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09BB9C6" wp14:editId="640A9847">
              <wp:simplePos x="0" y="0"/>
              <wp:positionH relativeFrom="margin">
                <wp:posOffset>-329565</wp:posOffset>
              </wp:positionH>
              <wp:positionV relativeFrom="paragraph">
                <wp:posOffset>170815</wp:posOffset>
              </wp:positionV>
              <wp:extent cx="1114425" cy="247650"/>
              <wp:effectExtent l="0" t="0" r="28575" b="19050"/>
              <wp:wrapSquare wrapText="bothSides"/>
              <wp:docPr id="1421477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2476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F01A97" w14:textId="23D3D423" w:rsidR="00D10D90" w:rsidRPr="006B3C29" w:rsidRDefault="00D10D90" w:rsidP="00652856">
                          <w:p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</w:pPr>
                          <w:r w:rsidRPr="006B3C29">
                            <w:rPr>
                              <w:rFonts w:ascii="Lato" w:hAnsi="Lato"/>
                              <w:b/>
                              <w:bCs/>
                              <w:color w:val="F8F8F8"/>
                              <w:sz w:val="18"/>
                              <w:szCs w:val="18"/>
                            </w:rPr>
                            <w:t>Series BUH No</w:t>
                          </w:r>
                          <w:r w:rsidR="003A7C82" w:rsidRPr="006B3C29"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shape id="_x0000_s1033" style="position:absolute;margin-left:-25.95pt;margin-top:13.45pt;width:87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" w14:anchorId="509BB9C6">
              <v:textbox>
                <w:txbxContent>
                  <w:p w:rsidRPr="006B3C29" w:rsidR="00D10D90" w:rsidP="00652856" w:rsidRDefault="00D10D90" w14:paraId="21F01A97" w14:textId="23D3D423">
                    <w:p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</w:pPr>
                    <w:r w:rsidRPr="006B3C29">
                      <w:rPr>
                        <w:rFonts w:ascii="Lato" w:hAnsi="Lato"/>
                        <w:b/>
                        <w:bCs/>
                        <w:color w:val="F8F8F8"/>
                        <w:sz w:val="18"/>
                        <w:szCs w:val="18"/>
                      </w:rPr>
                      <w:t>Series BUH No</w:t>
                    </w:r>
                    <w:r w:rsidRPr="006B3C29" w:rsidR="003A7C82"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96CE25D" w14:textId="603C4E7A" w:rsidR="00346669" w:rsidRDefault="00D16EA6" w:rsidP="00DA5BA5">
    <w:pPr>
      <w:pStyle w:val="Header"/>
      <w:tabs>
        <w:tab w:val="clear" w:pos="4680"/>
        <w:tab w:val="left" w:pos="936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1913883" wp14:editId="2CE706AE">
              <wp:simplePos x="0" y="0"/>
              <wp:positionH relativeFrom="margin">
                <wp:posOffset>1674495</wp:posOffset>
              </wp:positionH>
              <wp:positionV relativeFrom="paragraph">
                <wp:posOffset>1270</wp:posOffset>
              </wp:positionV>
              <wp:extent cx="1428750" cy="266700"/>
              <wp:effectExtent l="0" t="0" r="19050" b="19050"/>
              <wp:wrapSquare wrapText="bothSides"/>
              <wp:docPr id="7411512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6670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alias w:val="#Nav: /Header/DocumentDate"/>
                            <w:tag w:val="#Nav: Standard_Sales_Credit_Memo/1307"/>
                            <w:id w:val="1525664875"/>
                            <w:dataBinding w:prefixMappings="xmlns:ns0='urn:microsoft-dynamics-nav/reports/Standard_Sales_Credit_Memo/1307/'" w:xpath="/ns0:NavWordReportXmlPart[1]/ns0:Header[1]/ns0:DocumentDate[1]" w:storeItemID="{E2DF282D-C183-47A3-91D1-8B90BDB0DF4A}"/>
                            <w:text/>
                          </w:sdtPr>
                          <w:sdtContent>
                            <w:p w14:paraId="4B65232E" w14:textId="77777777" w:rsidR="00D10D90" w:rsidRDefault="00D10D90" w:rsidP="00D10D90">
                              <w:proofErr w:type="spellStart"/>
                              <w:r w:rsidRPr="006B3C29"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DocumentDate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shape id="_x0000_s1034" style="position:absolute;margin-left:131.85pt;margin-top:.1pt;width:112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" w14:anchorId="51913883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alias w:val="#Nav: /Header/DocumentDate"/>
                      <w:tag w:val="#Nav: Standard_Sales_Credit_Memo/1307"/>
                      <w:id w:val="1525664875"/>
                      <w:dataBinding w:prefixMappings="xmlns:ns0='urn:microsoft-dynamics-nav/reports/Standard_Sales_Credit_Memo/1307/'" w:xpath="/ns0:NavWordReportXmlPart[1]/ns0:Header[1]/ns0:DocumentDate[1]" w:storeItemID="{E2DF282D-C183-47A3-91D1-8B90BDB0DF4A}"/>
                      <w:text/>
                    </w:sdtPr>
                    <w:sdtContent>
                      <w:p w:rsidR="00D10D90" w:rsidP="00D10D90" w:rsidRDefault="00D10D90" w14:paraId="4B65232E" w14:textId="77777777">
                        <w:proofErr w:type="spellStart"/>
                        <w:r w:rsidRPr="006B3C29"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DocumentDate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9F740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1509F"/>
    <w:rsid w:val="00015931"/>
    <w:rsid w:val="000200CE"/>
    <w:rsid w:val="00032E69"/>
    <w:rsid w:val="000357EB"/>
    <w:rsid w:val="000448CE"/>
    <w:rsid w:val="00045ED0"/>
    <w:rsid w:val="00064215"/>
    <w:rsid w:val="00070EE8"/>
    <w:rsid w:val="00074151"/>
    <w:rsid w:val="00082DD1"/>
    <w:rsid w:val="000844A3"/>
    <w:rsid w:val="000855F1"/>
    <w:rsid w:val="0008677B"/>
    <w:rsid w:val="00090494"/>
    <w:rsid w:val="000A665A"/>
    <w:rsid w:val="000B6924"/>
    <w:rsid w:val="000C1AFB"/>
    <w:rsid w:val="000C218B"/>
    <w:rsid w:val="000C3D1F"/>
    <w:rsid w:val="000D2238"/>
    <w:rsid w:val="000D5A6D"/>
    <w:rsid w:val="000E071F"/>
    <w:rsid w:val="000E4368"/>
    <w:rsid w:val="000F05CD"/>
    <w:rsid w:val="000F5162"/>
    <w:rsid w:val="00103846"/>
    <w:rsid w:val="0010706B"/>
    <w:rsid w:val="0011793B"/>
    <w:rsid w:val="00120D22"/>
    <w:rsid w:val="00121A36"/>
    <w:rsid w:val="001253EE"/>
    <w:rsid w:val="00126D5A"/>
    <w:rsid w:val="00131235"/>
    <w:rsid w:val="00133E05"/>
    <w:rsid w:val="00134A71"/>
    <w:rsid w:val="0014076D"/>
    <w:rsid w:val="001473E6"/>
    <w:rsid w:val="00151C73"/>
    <w:rsid w:val="00160C3D"/>
    <w:rsid w:val="001621D9"/>
    <w:rsid w:val="00166D2E"/>
    <w:rsid w:val="001848D7"/>
    <w:rsid w:val="001A10DB"/>
    <w:rsid w:val="001A5D37"/>
    <w:rsid w:val="001B5335"/>
    <w:rsid w:val="001B793C"/>
    <w:rsid w:val="001D1CE2"/>
    <w:rsid w:val="001D20FA"/>
    <w:rsid w:val="001D6807"/>
    <w:rsid w:val="001E1AA5"/>
    <w:rsid w:val="001F3983"/>
    <w:rsid w:val="0020108A"/>
    <w:rsid w:val="00203E85"/>
    <w:rsid w:val="00204784"/>
    <w:rsid w:val="00227BC8"/>
    <w:rsid w:val="00232AAA"/>
    <w:rsid w:val="00235CA0"/>
    <w:rsid w:val="00245B0E"/>
    <w:rsid w:val="00261876"/>
    <w:rsid w:val="0026269B"/>
    <w:rsid w:val="002669DB"/>
    <w:rsid w:val="002673A2"/>
    <w:rsid w:val="00273BA9"/>
    <w:rsid w:val="00273DFC"/>
    <w:rsid w:val="00274620"/>
    <w:rsid w:val="00291C9F"/>
    <w:rsid w:val="0029628E"/>
    <w:rsid w:val="002A12AA"/>
    <w:rsid w:val="002A29DF"/>
    <w:rsid w:val="002A3445"/>
    <w:rsid w:val="002A382C"/>
    <w:rsid w:val="002B21F2"/>
    <w:rsid w:val="002B6B46"/>
    <w:rsid w:val="002E0ECA"/>
    <w:rsid w:val="002E2A56"/>
    <w:rsid w:val="003148F1"/>
    <w:rsid w:val="003154EF"/>
    <w:rsid w:val="00327DFA"/>
    <w:rsid w:val="003308DE"/>
    <w:rsid w:val="00330975"/>
    <w:rsid w:val="00333F9F"/>
    <w:rsid w:val="00337723"/>
    <w:rsid w:val="00344F5D"/>
    <w:rsid w:val="00345505"/>
    <w:rsid w:val="0034579C"/>
    <w:rsid w:val="0034599E"/>
    <w:rsid w:val="00346669"/>
    <w:rsid w:val="00352C20"/>
    <w:rsid w:val="00354F12"/>
    <w:rsid w:val="00355E20"/>
    <w:rsid w:val="00361373"/>
    <w:rsid w:val="00374316"/>
    <w:rsid w:val="0038349C"/>
    <w:rsid w:val="00386F49"/>
    <w:rsid w:val="00394029"/>
    <w:rsid w:val="003A31D7"/>
    <w:rsid w:val="003A7C82"/>
    <w:rsid w:val="003A7D25"/>
    <w:rsid w:val="003A7E69"/>
    <w:rsid w:val="003B1D59"/>
    <w:rsid w:val="003D120B"/>
    <w:rsid w:val="003D4B80"/>
    <w:rsid w:val="003E2178"/>
    <w:rsid w:val="003E4F5D"/>
    <w:rsid w:val="003E7E45"/>
    <w:rsid w:val="003F77E2"/>
    <w:rsid w:val="00410396"/>
    <w:rsid w:val="00411127"/>
    <w:rsid w:val="00416D70"/>
    <w:rsid w:val="00422570"/>
    <w:rsid w:val="00436FAE"/>
    <w:rsid w:val="00452E63"/>
    <w:rsid w:val="0046126B"/>
    <w:rsid w:val="00492354"/>
    <w:rsid w:val="0049700B"/>
    <w:rsid w:val="00497FDF"/>
    <w:rsid w:val="004A4D71"/>
    <w:rsid w:val="004A6D05"/>
    <w:rsid w:val="004B22F6"/>
    <w:rsid w:val="004B47ED"/>
    <w:rsid w:val="004B5473"/>
    <w:rsid w:val="004B548F"/>
    <w:rsid w:val="004B6FE5"/>
    <w:rsid w:val="004C60A5"/>
    <w:rsid w:val="004C7116"/>
    <w:rsid w:val="004D535B"/>
    <w:rsid w:val="004E0059"/>
    <w:rsid w:val="004E3D01"/>
    <w:rsid w:val="004F051A"/>
    <w:rsid w:val="004F2432"/>
    <w:rsid w:val="00507C82"/>
    <w:rsid w:val="0051123B"/>
    <w:rsid w:val="0051660C"/>
    <w:rsid w:val="00516D98"/>
    <w:rsid w:val="00524FE6"/>
    <w:rsid w:val="005264AD"/>
    <w:rsid w:val="00534195"/>
    <w:rsid w:val="00541DF0"/>
    <w:rsid w:val="00543913"/>
    <w:rsid w:val="00552846"/>
    <w:rsid w:val="00563DCD"/>
    <w:rsid w:val="005731CF"/>
    <w:rsid w:val="00580508"/>
    <w:rsid w:val="00586F7E"/>
    <w:rsid w:val="00587157"/>
    <w:rsid w:val="00595F7F"/>
    <w:rsid w:val="005963DE"/>
    <w:rsid w:val="005A0994"/>
    <w:rsid w:val="005A1AE0"/>
    <w:rsid w:val="005A79B3"/>
    <w:rsid w:val="005B6FE1"/>
    <w:rsid w:val="005C23FD"/>
    <w:rsid w:val="005C3CF2"/>
    <w:rsid w:val="005D15B3"/>
    <w:rsid w:val="005E360C"/>
    <w:rsid w:val="005F249C"/>
    <w:rsid w:val="005F2559"/>
    <w:rsid w:val="005F5EC9"/>
    <w:rsid w:val="005F6BCC"/>
    <w:rsid w:val="0060202A"/>
    <w:rsid w:val="00602C1E"/>
    <w:rsid w:val="00610A30"/>
    <w:rsid w:val="00612120"/>
    <w:rsid w:val="00612ABF"/>
    <w:rsid w:val="006245DA"/>
    <w:rsid w:val="006302A1"/>
    <w:rsid w:val="00642D9F"/>
    <w:rsid w:val="00642FD8"/>
    <w:rsid w:val="00647053"/>
    <w:rsid w:val="00652856"/>
    <w:rsid w:val="0066116C"/>
    <w:rsid w:val="00666C76"/>
    <w:rsid w:val="0067225B"/>
    <w:rsid w:val="00672A87"/>
    <w:rsid w:val="00677AD5"/>
    <w:rsid w:val="0068014F"/>
    <w:rsid w:val="0068273F"/>
    <w:rsid w:val="00683CCE"/>
    <w:rsid w:val="00684EEB"/>
    <w:rsid w:val="006907F2"/>
    <w:rsid w:val="006A2A7B"/>
    <w:rsid w:val="006A409D"/>
    <w:rsid w:val="006B3C29"/>
    <w:rsid w:val="006B683F"/>
    <w:rsid w:val="006B74B3"/>
    <w:rsid w:val="006C30D9"/>
    <w:rsid w:val="006C4581"/>
    <w:rsid w:val="006D4B90"/>
    <w:rsid w:val="006D64AE"/>
    <w:rsid w:val="006F2626"/>
    <w:rsid w:val="006F3DC9"/>
    <w:rsid w:val="00703198"/>
    <w:rsid w:val="00706B1F"/>
    <w:rsid w:val="0071439C"/>
    <w:rsid w:val="00716E24"/>
    <w:rsid w:val="0072306B"/>
    <w:rsid w:val="00732323"/>
    <w:rsid w:val="00736016"/>
    <w:rsid w:val="00736529"/>
    <w:rsid w:val="00741F6B"/>
    <w:rsid w:val="00746EFF"/>
    <w:rsid w:val="007537BA"/>
    <w:rsid w:val="00760FA8"/>
    <w:rsid w:val="0076421A"/>
    <w:rsid w:val="00765190"/>
    <w:rsid w:val="00766078"/>
    <w:rsid w:val="007773B8"/>
    <w:rsid w:val="00777ADC"/>
    <w:rsid w:val="00781662"/>
    <w:rsid w:val="00782744"/>
    <w:rsid w:val="00785883"/>
    <w:rsid w:val="00797305"/>
    <w:rsid w:val="007A0A2F"/>
    <w:rsid w:val="007A1FA4"/>
    <w:rsid w:val="007A68B4"/>
    <w:rsid w:val="007B235B"/>
    <w:rsid w:val="007D3713"/>
    <w:rsid w:val="007D4404"/>
    <w:rsid w:val="007E323C"/>
    <w:rsid w:val="00802B5B"/>
    <w:rsid w:val="00814357"/>
    <w:rsid w:val="00815D27"/>
    <w:rsid w:val="0081710E"/>
    <w:rsid w:val="00817EE6"/>
    <w:rsid w:val="00820262"/>
    <w:rsid w:val="0082071A"/>
    <w:rsid w:val="00823C85"/>
    <w:rsid w:val="00833FB4"/>
    <w:rsid w:val="00834D56"/>
    <w:rsid w:val="008350B8"/>
    <w:rsid w:val="00836184"/>
    <w:rsid w:val="00844D12"/>
    <w:rsid w:val="00845DAF"/>
    <w:rsid w:val="00845E08"/>
    <w:rsid w:val="0085077A"/>
    <w:rsid w:val="008533EF"/>
    <w:rsid w:val="00854265"/>
    <w:rsid w:val="00854591"/>
    <w:rsid w:val="0085621D"/>
    <w:rsid w:val="00856BBF"/>
    <w:rsid w:val="00861298"/>
    <w:rsid w:val="00873AB7"/>
    <w:rsid w:val="00873B21"/>
    <w:rsid w:val="00875675"/>
    <w:rsid w:val="008A7D4E"/>
    <w:rsid w:val="008B2186"/>
    <w:rsid w:val="008B3C3F"/>
    <w:rsid w:val="008C3901"/>
    <w:rsid w:val="008D7475"/>
    <w:rsid w:val="008E766D"/>
    <w:rsid w:val="008F0A38"/>
    <w:rsid w:val="009072D1"/>
    <w:rsid w:val="00917D6F"/>
    <w:rsid w:val="009223E5"/>
    <w:rsid w:val="0092542A"/>
    <w:rsid w:val="00933DB5"/>
    <w:rsid w:val="00936A26"/>
    <w:rsid w:val="00941EFC"/>
    <w:rsid w:val="00943A17"/>
    <w:rsid w:val="00944044"/>
    <w:rsid w:val="009453BC"/>
    <w:rsid w:val="009504D6"/>
    <w:rsid w:val="00954C6C"/>
    <w:rsid w:val="00966D04"/>
    <w:rsid w:val="00975A1C"/>
    <w:rsid w:val="00982950"/>
    <w:rsid w:val="00991278"/>
    <w:rsid w:val="0099175E"/>
    <w:rsid w:val="009943A4"/>
    <w:rsid w:val="00994F97"/>
    <w:rsid w:val="00997495"/>
    <w:rsid w:val="00997858"/>
    <w:rsid w:val="009A10A1"/>
    <w:rsid w:val="009B485A"/>
    <w:rsid w:val="009D508B"/>
    <w:rsid w:val="009D6FE7"/>
    <w:rsid w:val="009D7326"/>
    <w:rsid w:val="009E0072"/>
    <w:rsid w:val="009E16EA"/>
    <w:rsid w:val="009E251E"/>
    <w:rsid w:val="009E4445"/>
    <w:rsid w:val="009F21B5"/>
    <w:rsid w:val="009F5791"/>
    <w:rsid w:val="009F7401"/>
    <w:rsid w:val="00A00B95"/>
    <w:rsid w:val="00A01AB9"/>
    <w:rsid w:val="00A048EC"/>
    <w:rsid w:val="00A05F93"/>
    <w:rsid w:val="00A21F8D"/>
    <w:rsid w:val="00A30C38"/>
    <w:rsid w:val="00A330CB"/>
    <w:rsid w:val="00A40AFC"/>
    <w:rsid w:val="00A42286"/>
    <w:rsid w:val="00A42BE5"/>
    <w:rsid w:val="00A76153"/>
    <w:rsid w:val="00A76DFD"/>
    <w:rsid w:val="00A76F36"/>
    <w:rsid w:val="00A81684"/>
    <w:rsid w:val="00A9010E"/>
    <w:rsid w:val="00A904FC"/>
    <w:rsid w:val="00A906C3"/>
    <w:rsid w:val="00A940EF"/>
    <w:rsid w:val="00A9726D"/>
    <w:rsid w:val="00AA2999"/>
    <w:rsid w:val="00AB128C"/>
    <w:rsid w:val="00AB2415"/>
    <w:rsid w:val="00AB6433"/>
    <w:rsid w:val="00AC2970"/>
    <w:rsid w:val="00AC53AE"/>
    <w:rsid w:val="00AE055E"/>
    <w:rsid w:val="00AF1EDD"/>
    <w:rsid w:val="00AF4452"/>
    <w:rsid w:val="00AF652F"/>
    <w:rsid w:val="00B01DA6"/>
    <w:rsid w:val="00B067FA"/>
    <w:rsid w:val="00B22BFA"/>
    <w:rsid w:val="00B22FDE"/>
    <w:rsid w:val="00B26C93"/>
    <w:rsid w:val="00B27BE8"/>
    <w:rsid w:val="00B3014F"/>
    <w:rsid w:val="00B32D4B"/>
    <w:rsid w:val="00B37E36"/>
    <w:rsid w:val="00B402B9"/>
    <w:rsid w:val="00B42F5F"/>
    <w:rsid w:val="00B437D5"/>
    <w:rsid w:val="00B47389"/>
    <w:rsid w:val="00B475CB"/>
    <w:rsid w:val="00B57659"/>
    <w:rsid w:val="00B60D54"/>
    <w:rsid w:val="00B631CF"/>
    <w:rsid w:val="00B7270F"/>
    <w:rsid w:val="00B73B89"/>
    <w:rsid w:val="00B80F66"/>
    <w:rsid w:val="00B8205C"/>
    <w:rsid w:val="00B86BCD"/>
    <w:rsid w:val="00B87E19"/>
    <w:rsid w:val="00B91CA1"/>
    <w:rsid w:val="00B9401D"/>
    <w:rsid w:val="00B96060"/>
    <w:rsid w:val="00B973DC"/>
    <w:rsid w:val="00BA5243"/>
    <w:rsid w:val="00BB2F6C"/>
    <w:rsid w:val="00BC232B"/>
    <w:rsid w:val="00BC63E5"/>
    <w:rsid w:val="00BD2533"/>
    <w:rsid w:val="00BD35AE"/>
    <w:rsid w:val="00BD4E95"/>
    <w:rsid w:val="00BE5952"/>
    <w:rsid w:val="00BE6BE6"/>
    <w:rsid w:val="00BF0F10"/>
    <w:rsid w:val="00BF168B"/>
    <w:rsid w:val="00C0554A"/>
    <w:rsid w:val="00C17574"/>
    <w:rsid w:val="00C27C1A"/>
    <w:rsid w:val="00C36F18"/>
    <w:rsid w:val="00C40BE4"/>
    <w:rsid w:val="00C41DE3"/>
    <w:rsid w:val="00C47206"/>
    <w:rsid w:val="00C51EF9"/>
    <w:rsid w:val="00C72189"/>
    <w:rsid w:val="00C87499"/>
    <w:rsid w:val="00C95EC3"/>
    <w:rsid w:val="00C97AC8"/>
    <w:rsid w:val="00CA0DB4"/>
    <w:rsid w:val="00CA35AA"/>
    <w:rsid w:val="00CA6394"/>
    <w:rsid w:val="00CA7255"/>
    <w:rsid w:val="00CB70AD"/>
    <w:rsid w:val="00CC2262"/>
    <w:rsid w:val="00CD07C7"/>
    <w:rsid w:val="00CD1B92"/>
    <w:rsid w:val="00CF5DBC"/>
    <w:rsid w:val="00D00300"/>
    <w:rsid w:val="00D10D90"/>
    <w:rsid w:val="00D158DE"/>
    <w:rsid w:val="00D162C4"/>
    <w:rsid w:val="00D16EA6"/>
    <w:rsid w:val="00D21D63"/>
    <w:rsid w:val="00D22421"/>
    <w:rsid w:val="00D22444"/>
    <w:rsid w:val="00D235D0"/>
    <w:rsid w:val="00D25215"/>
    <w:rsid w:val="00D26F75"/>
    <w:rsid w:val="00D27906"/>
    <w:rsid w:val="00D36A0F"/>
    <w:rsid w:val="00D41DC8"/>
    <w:rsid w:val="00D42806"/>
    <w:rsid w:val="00D53B6F"/>
    <w:rsid w:val="00D54A61"/>
    <w:rsid w:val="00D6006D"/>
    <w:rsid w:val="00D65F62"/>
    <w:rsid w:val="00D72A07"/>
    <w:rsid w:val="00D72E02"/>
    <w:rsid w:val="00D73156"/>
    <w:rsid w:val="00D75AAF"/>
    <w:rsid w:val="00D80D59"/>
    <w:rsid w:val="00D8767D"/>
    <w:rsid w:val="00D94DBA"/>
    <w:rsid w:val="00DA0F11"/>
    <w:rsid w:val="00DA580A"/>
    <w:rsid w:val="00DA5BA5"/>
    <w:rsid w:val="00DB21CE"/>
    <w:rsid w:val="00DB3E8F"/>
    <w:rsid w:val="00DB4B5B"/>
    <w:rsid w:val="00DC363D"/>
    <w:rsid w:val="00DD6DBC"/>
    <w:rsid w:val="00DE03DE"/>
    <w:rsid w:val="00DE2FFD"/>
    <w:rsid w:val="00DE6A3A"/>
    <w:rsid w:val="00DF30F1"/>
    <w:rsid w:val="00DF6462"/>
    <w:rsid w:val="00E111C4"/>
    <w:rsid w:val="00E22B7E"/>
    <w:rsid w:val="00E37A0F"/>
    <w:rsid w:val="00E40C63"/>
    <w:rsid w:val="00E41182"/>
    <w:rsid w:val="00E430CB"/>
    <w:rsid w:val="00E4361D"/>
    <w:rsid w:val="00E454FC"/>
    <w:rsid w:val="00E47A8D"/>
    <w:rsid w:val="00E548A6"/>
    <w:rsid w:val="00E54AFA"/>
    <w:rsid w:val="00E54F17"/>
    <w:rsid w:val="00E65451"/>
    <w:rsid w:val="00E65BA7"/>
    <w:rsid w:val="00E669C9"/>
    <w:rsid w:val="00E67097"/>
    <w:rsid w:val="00E902EA"/>
    <w:rsid w:val="00E90736"/>
    <w:rsid w:val="00E96A2B"/>
    <w:rsid w:val="00EA246E"/>
    <w:rsid w:val="00EA27AA"/>
    <w:rsid w:val="00EA5229"/>
    <w:rsid w:val="00EB5B19"/>
    <w:rsid w:val="00EC1995"/>
    <w:rsid w:val="00EC4C86"/>
    <w:rsid w:val="00ED018A"/>
    <w:rsid w:val="00ED0377"/>
    <w:rsid w:val="00ED6BCA"/>
    <w:rsid w:val="00ED7950"/>
    <w:rsid w:val="00EE06B5"/>
    <w:rsid w:val="00EE2CA3"/>
    <w:rsid w:val="00EE53F7"/>
    <w:rsid w:val="00EF3C9B"/>
    <w:rsid w:val="00F037E7"/>
    <w:rsid w:val="00F11FEE"/>
    <w:rsid w:val="00F14176"/>
    <w:rsid w:val="00F20691"/>
    <w:rsid w:val="00F20C88"/>
    <w:rsid w:val="00F20F72"/>
    <w:rsid w:val="00F219F1"/>
    <w:rsid w:val="00F309DF"/>
    <w:rsid w:val="00F32525"/>
    <w:rsid w:val="00F36FA0"/>
    <w:rsid w:val="00F419E0"/>
    <w:rsid w:val="00F44822"/>
    <w:rsid w:val="00F4722F"/>
    <w:rsid w:val="00F513B2"/>
    <w:rsid w:val="00F64733"/>
    <w:rsid w:val="00F66A1F"/>
    <w:rsid w:val="00F81AE9"/>
    <w:rsid w:val="00F848FB"/>
    <w:rsid w:val="00F86468"/>
    <w:rsid w:val="00FA2FAE"/>
    <w:rsid w:val="00FA4D66"/>
    <w:rsid w:val="00FA5880"/>
    <w:rsid w:val="00FB06A1"/>
    <w:rsid w:val="00FB2441"/>
    <w:rsid w:val="00FB3DCE"/>
    <w:rsid w:val="00FB4BFE"/>
    <w:rsid w:val="00FC44A8"/>
    <w:rsid w:val="00FD6A00"/>
    <w:rsid w:val="00FE1868"/>
    <w:rsid w:val="00FE6AFA"/>
    <w:rsid w:val="00FF2DDD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  <w15:docId w15:val="{99AF86C0-29BA-42C4-8A12-635D913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  <w:style w:type="table" w:styleId="MediumList2-Accent1">
    <w:name w:val="Medium List 2 Accent 1"/>
    <w:basedOn w:val="TableNormal"/>
    <w:uiPriority w:val="66"/>
    <w:rsid w:val="00C95E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27DF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E2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plashdev.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37DB8E3B54A0F809ADAFE127F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E384-0964-4D5A-A182-96C697345225}"/>
      </w:docPartPr>
      <w:docPartBody>
        <w:p w:rsidR="00A9479A" w:rsidRDefault="00451DDB" w:rsidP="00451DDB">
          <w:pPr>
            <w:pStyle w:val="E0A37DB8E3B54A0F809ADAFE127F5C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C19895C4B34C32BE32A3637ADCD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D508-D446-4876-AB57-EE6FC5B3C2E5}"/>
      </w:docPartPr>
      <w:docPartBody>
        <w:p w:rsidR="00A9479A" w:rsidRDefault="00451DDB" w:rsidP="00451DDB">
          <w:pPr>
            <w:pStyle w:val="39C19895C4B34C32BE32A3637ADCDA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4D39CE3231145E59D14D2247CC93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C584-2493-4A80-B953-5999F14FFC09}"/>
      </w:docPartPr>
      <w:docPartBody>
        <w:p w:rsidR="00A9479A" w:rsidRDefault="00451DDB" w:rsidP="00451DDB">
          <w:pPr>
            <w:pStyle w:val="14D39CE3231145E59D14D2247CC934C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6BC1B908A94B259BCC162B55B9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3DDA-3589-434C-9B12-B0BE67637CD9}"/>
      </w:docPartPr>
      <w:docPartBody>
        <w:p w:rsidR="00A9479A" w:rsidRDefault="00451DDB" w:rsidP="00451DDB">
          <w:pPr>
            <w:pStyle w:val="C16BC1B908A94B259BCC162B55B987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3B5BB941E8405CB533D7FBC14C3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339D3-4A35-4394-B89C-0A455FE485C8}"/>
      </w:docPartPr>
      <w:docPartBody>
        <w:p w:rsidR="00A9479A" w:rsidRDefault="00451DDB" w:rsidP="00451DDB">
          <w:pPr>
            <w:pStyle w:val="CD3B5BB941E8405CB533D7FBC14C37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F05D72B42B41D5997C12EE4914A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5F922-277D-4538-B4B7-FDACB9B2B62C}"/>
      </w:docPartPr>
      <w:docPartBody>
        <w:p w:rsidR="00A9479A" w:rsidRDefault="00451DDB" w:rsidP="00451DDB">
          <w:pPr>
            <w:pStyle w:val="BDF05D72B42B41D5997C12EE4914A8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594974874824E62AAE9215BE8DD2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9F07A-8105-44DE-9E37-2CE5C8B0F8E0}"/>
      </w:docPartPr>
      <w:docPartBody>
        <w:p w:rsidR="00A9479A" w:rsidRDefault="00451DDB" w:rsidP="00451DDB">
          <w:pPr>
            <w:pStyle w:val="A594974874824E62AAE9215BE8DD2C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8542CC35454235BA49F79726B16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9930-6FE4-4997-9F51-0B2668E0051B}"/>
      </w:docPartPr>
      <w:docPartBody>
        <w:p w:rsidR="00A9479A" w:rsidRDefault="009B4C6B" w:rsidP="009B4C6B">
          <w:pPr>
            <w:pStyle w:val="AF8542CC35454235BA49F79726B16F851"/>
          </w:pPr>
          <w:r w:rsidRPr="005C23FD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21DB149489C84480A1C4015BB683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10FED-FCA1-4E8E-8825-236D0C588384}"/>
      </w:docPartPr>
      <w:docPartBody>
        <w:p w:rsidR="00A9479A" w:rsidRDefault="00451DDB" w:rsidP="00451DDB">
          <w:pPr>
            <w:pStyle w:val="21DB149489C84480A1C4015BB683CDB4"/>
          </w:pPr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8054AA88154235883E446AC6AE7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80D5C-2707-41A3-81BE-D63528C034AF}"/>
      </w:docPartPr>
      <w:docPartBody>
        <w:p w:rsidR="00A9479A" w:rsidRDefault="00451DDB" w:rsidP="00451DDB">
          <w:pPr>
            <w:pStyle w:val="F38054AA88154235883E446AC6AE7BC3"/>
          </w:pPr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AD2F6883D474F8ED0E3F4AFB6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6905-753C-446E-85F9-AE6CBA63EC23}"/>
      </w:docPartPr>
      <w:docPartBody>
        <w:p w:rsidR="009B4C6B" w:rsidRDefault="008E1F6E" w:rsidP="008E1F6E">
          <w:pPr>
            <w:pStyle w:val="AEAAD2F6883D474F8ED0E3F4AFB6DD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0559898E92440CA1FC639B7AB5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8F5A-2630-47C2-8075-68F50B8285E7}"/>
      </w:docPartPr>
      <w:docPartBody>
        <w:p w:rsidR="009B4C6B" w:rsidRDefault="008E1F6E" w:rsidP="008E1F6E">
          <w:pPr>
            <w:pStyle w:val="BC0559898E92440CA1FC639B7AB50A4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AC92A4CE4E41C992525662FD94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9260-87F3-4124-B34A-59768C74509A}"/>
      </w:docPartPr>
      <w:docPartBody>
        <w:p w:rsidR="009B4C6B" w:rsidRDefault="008E1F6E" w:rsidP="008E1F6E">
          <w:pPr>
            <w:pStyle w:val="62AC92A4CE4E41C992525662FD9453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AC9EDC07AE484DA4C0DF3BC507D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4D968-5A18-4203-9EAC-32509EACA20A}"/>
      </w:docPartPr>
      <w:docPartBody>
        <w:p w:rsidR="009B4C6B" w:rsidRDefault="008E1F6E" w:rsidP="008E1F6E">
          <w:pPr>
            <w:pStyle w:val="0AAC9EDC07AE484DA4C0DF3BC507DA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757FA799E486293ED02AC82504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B03A-26B8-455A-A232-F6D98048EA1D}"/>
      </w:docPartPr>
      <w:docPartBody>
        <w:p w:rsidR="009B4C6B" w:rsidRDefault="008E1F6E" w:rsidP="008E1F6E">
          <w:pPr>
            <w:pStyle w:val="9DC757FA799E486293ED02AC825040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F1A4966E7F4809B3F13B17432D8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9B3A8-220A-499F-8A69-0916197FB49B}"/>
      </w:docPartPr>
      <w:docPartBody>
        <w:p w:rsidR="009B4C6B" w:rsidRDefault="008E1F6E" w:rsidP="008E1F6E">
          <w:pPr>
            <w:pStyle w:val="0CF1A4966E7F4809B3F13B17432D8F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9B26FA3076481CB973A36023D6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3463-EEB6-4AB6-8BBF-7A93DD11B05F}"/>
      </w:docPartPr>
      <w:docPartBody>
        <w:p w:rsidR="009B4C6B" w:rsidRDefault="008E1F6E" w:rsidP="008E1F6E">
          <w:pPr>
            <w:pStyle w:val="3E9B26FA3076481CB973A36023D6EB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E6F7FF7268458B904DF31F83231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1ED16-0761-4325-8238-B385E71022C9}"/>
      </w:docPartPr>
      <w:docPartBody>
        <w:p w:rsidR="009B4C6B" w:rsidRDefault="008E1F6E" w:rsidP="008E1F6E">
          <w:pPr>
            <w:pStyle w:val="25E6F7FF7268458B904DF31F83231B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FFEE0AB580412A8DAD9BC78F4E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F1A94-7200-41BA-8420-B040C8D2908D}"/>
      </w:docPartPr>
      <w:docPartBody>
        <w:p w:rsidR="009B4C6B" w:rsidRDefault="008E1F6E" w:rsidP="008E1F6E">
          <w:pPr>
            <w:pStyle w:val="5BFFEE0AB580412A8DAD9BC78F4E76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FBFA2661D34375BA5D45BD1784A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A2761-DC4A-4EF4-AD0D-96C5DB823E9C}"/>
      </w:docPartPr>
      <w:docPartBody>
        <w:p w:rsidR="009B4C6B" w:rsidRDefault="008E1F6E" w:rsidP="008E1F6E">
          <w:pPr>
            <w:pStyle w:val="D6FBFA2661D34375BA5D45BD1784A811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496303E5184A2386B590671D1A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1E75-7B5F-4D8E-BE14-9D48BBE27605}"/>
      </w:docPartPr>
      <w:docPartBody>
        <w:p w:rsidR="009B4C6B" w:rsidRDefault="008E1F6E" w:rsidP="008E1F6E">
          <w:pPr>
            <w:pStyle w:val="4D496303E5184A2386B590671D1A7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26AC4DAD26465795CB7922EEBB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0600-FBA7-4512-84E0-40F1EA7A1A1F}"/>
      </w:docPartPr>
      <w:docPartBody>
        <w:p w:rsidR="009B4C6B" w:rsidRDefault="008E1F6E" w:rsidP="008E1F6E">
          <w:pPr>
            <w:pStyle w:val="F526AC4DAD26465795CB7922EEBBB388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0531CA"/>
    <w:rsid w:val="000A1FEB"/>
    <w:rsid w:val="000F2033"/>
    <w:rsid w:val="00105DBE"/>
    <w:rsid w:val="001F6388"/>
    <w:rsid w:val="002142D3"/>
    <w:rsid w:val="00232AFF"/>
    <w:rsid w:val="00305D63"/>
    <w:rsid w:val="003F65E8"/>
    <w:rsid w:val="0044675D"/>
    <w:rsid w:val="00451DDB"/>
    <w:rsid w:val="00484E3C"/>
    <w:rsid w:val="004F4A90"/>
    <w:rsid w:val="005813DF"/>
    <w:rsid w:val="0070272D"/>
    <w:rsid w:val="00715456"/>
    <w:rsid w:val="00763406"/>
    <w:rsid w:val="00784A4C"/>
    <w:rsid w:val="007D6AAE"/>
    <w:rsid w:val="008E0D2D"/>
    <w:rsid w:val="008E1F6E"/>
    <w:rsid w:val="008F7AC0"/>
    <w:rsid w:val="00923540"/>
    <w:rsid w:val="00945954"/>
    <w:rsid w:val="00964DBF"/>
    <w:rsid w:val="009A0924"/>
    <w:rsid w:val="009B4C6B"/>
    <w:rsid w:val="009C647B"/>
    <w:rsid w:val="009D2DCD"/>
    <w:rsid w:val="009F034B"/>
    <w:rsid w:val="009F2F42"/>
    <w:rsid w:val="00A268AC"/>
    <w:rsid w:val="00A47DB6"/>
    <w:rsid w:val="00A9479A"/>
    <w:rsid w:val="00AF7398"/>
    <w:rsid w:val="00B243DB"/>
    <w:rsid w:val="00B5280E"/>
    <w:rsid w:val="00C15BC6"/>
    <w:rsid w:val="00CF76A8"/>
    <w:rsid w:val="00D73EAE"/>
    <w:rsid w:val="00D837E6"/>
    <w:rsid w:val="00D975F4"/>
    <w:rsid w:val="00DB65E8"/>
    <w:rsid w:val="00DF4DBF"/>
    <w:rsid w:val="00E04FEE"/>
    <w:rsid w:val="00E26EDF"/>
    <w:rsid w:val="00E76BA6"/>
    <w:rsid w:val="00E77249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A90"/>
    <w:rPr>
      <w:color w:val="808080"/>
    </w:rPr>
  </w:style>
  <w:style w:type="paragraph" w:customStyle="1" w:styleId="AF8542CC35454235BA49F79726B16F851">
    <w:name w:val="AF8542CC35454235BA49F79726B16F851"/>
    <w:rsid w:val="009B4C6B"/>
    <w:pPr>
      <w:spacing w:after="0" w:line="240" w:lineRule="auto"/>
    </w:pPr>
    <w:rPr>
      <w:rFonts w:eastAsiaTheme="minorHAnsi"/>
    </w:rPr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E0A37DB8E3B54A0F809ADAFE127F5C32">
    <w:name w:val="E0A37DB8E3B54A0F809ADAFE127F5C32"/>
    <w:rsid w:val="00451DDB"/>
    <w:rPr>
      <w:kern w:val="2"/>
      <w14:ligatures w14:val="standardContextual"/>
    </w:rPr>
  </w:style>
  <w:style w:type="paragraph" w:customStyle="1" w:styleId="39C19895C4B34C32BE32A3637ADCDAD6">
    <w:name w:val="39C19895C4B34C32BE32A3637ADCDAD6"/>
    <w:rsid w:val="00451DDB"/>
    <w:rPr>
      <w:kern w:val="2"/>
      <w14:ligatures w14:val="standardContextual"/>
    </w:rPr>
  </w:style>
  <w:style w:type="paragraph" w:customStyle="1" w:styleId="14D39CE3231145E59D14D2247CC934CD">
    <w:name w:val="14D39CE3231145E59D14D2247CC934CD"/>
    <w:rsid w:val="00451DDB"/>
    <w:rPr>
      <w:kern w:val="2"/>
      <w14:ligatures w14:val="standardContextual"/>
    </w:rPr>
  </w:style>
  <w:style w:type="paragraph" w:customStyle="1" w:styleId="C16BC1B908A94B259BCC162B55B9878B">
    <w:name w:val="C16BC1B908A94B259BCC162B55B9878B"/>
    <w:rsid w:val="00451DDB"/>
    <w:rPr>
      <w:kern w:val="2"/>
      <w14:ligatures w14:val="standardContextual"/>
    </w:rPr>
  </w:style>
  <w:style w:type="paragraph" w:customStyle="1" w:styleId="CD3B5BB941E8405CB533D7FBC14C372F">
    <w:name w:val="CD3B5BB941E8405CB533D7FBC14C372F"/>
    <w:rsid w:val="00451DDB"/>
    <w:rPr>
      <w:kern w:val="2"/>
      <w14:ligatures w14:val="standardContextual"/>
    </w:rPr>
  </w:style>
  <w:style w:type="paragraph" w:customStyle="1" w:styleId="BDF05D72B42B41D5997C12EE4914A819">
    <w:name w:val="BDF05D72B42B41D5997C12EE4914A819"/>
    <w:rsid w:val="00451DDB"/>
    <w:rPr>
      <w:kern w:val="2"/>
      <w14:ligatures w14:val="standardContextual"/>
    </w:rPr>
  </w:style>
  <w:style w:type="paragraph" w:customStyle="1" w:styleId="A594974874824E62AAE9215BE8DD2C64">
    <w:name w:val="A594974874824E62AAE9215BE8DD2C64"/>
    <w:rsid w:val="00451DDB"/>
    <w:rPr>
      <w:kern w:val="2"/>
      <w14:ligatures w14:val="standardContextual"/>
    </w:rPr>
  </w:style>
  <w:style w:type="paragraph" w:customStyle="1" w:styleId="21DB149489C84480A1C4015BB683CDB4">
    <w:name w:val="21DB149489C84480A1C4015BB683CDB4"/>
    <w:rsid w:val="00451DDB"/>
    <w:rPr>
      <w:kern w:val="2"/>
      <w14:ligatures w14:val="standardContextual"/>
    </w:rPr>
  </w:style>
  <w:style w:type="paragraph" w:customStyle="1" w:styleId="F38054AA88154235883E446AC6AE7BC3">
    <w:name w:val="F38054AA88154235883E446AC6AE7BC3"/>
    <w:rsid w:val="00451DDB"/>
    <w:rPr>
      <w:kern w:val="2"/>
      <w14:ligatures w14:val="standardContextual"/>
    </w:rPr>
  </w:style>
  <w:style w:type="paragraph" w:customStyle="1" w:styleId="AEAAD2F6883D474F8ED0E3F4AFB6DD04">
    <w:name w:val="AEAAD2F6883D474F8ED0E3F4AFB6DD04"/>
    <w:rsid w:val="008E1F6E"/>
    <w:rPr>
      <w:kern w:val="2"/>
      <w14:ligatures w14:val="standardContextual"/>
    </w:rPr>
  </w:style>
  <w:style w:type="paragraph" w:customStyle="1" w:styleId="BC0559898E92440CA1FC639B7AB50A42">
    <w:name w:val="BC0559898E92440CA1FC639B7AB50A42"/>
    <w:rsid w:val="008E1F6E"/>
    <w:rPr>
      <w:kern w:val="2"/>
      <w14:ligatures w14:val="standardContextual"/>
    </w:rPr>
  </w:style>
  <w:style w:type="paragraph" w:customStyle="1" w:styleId="62AC92A4CE4E41C992525662FD9453D9">
    <w:name w:val="62AC92A4CE4E41C992525662FD9453D9"/>
    <w:rsid w:val="008E1F6E"/>
    <w:rPr>
      <w:kern w:val="2"/>
      <w14:ligatures w14:val="standardContextual"/>
    </w:rPr>
  </w:style>
  <w:style w:type="paragraph" w:customStyle="1" w:styleId="0AAC9EDC07AE484DA4C0DF3BC507DAB4">
    <w:name w:val="0AAC9EDC07AE484DA4C0DF3BC507DAB4"/>
    <w:rsid w:val="008E1F6E"/>
    <w:rPr>
      <w:kern w:val="2"/>
      <w14:ligatures w14:val="standardContextual"/>
    </w:rPr>
  </w:style>
  <w:style w:type="paragraph" w:customStyle="1" w:styleId="9DC757FA799E486293ED02AC82504038">
    <w:name w:val="9DC757FA799E486293ED02AC82504038"/>
    <w:rsid w:val="008E1F6E"/>
    <w:rPr>
      <w:kern w:val="2"/>
      <w14:ligatures w14:val="standardContextual"/>
    </w:rPr>
  </w:style>
  <w:style w:type="paragraph" w:customStyle="1" w:styleId="0CF1A4966E7F4809B3F13B17432D8F1E">
    <w:name w:val="0CF1A4966E7F4809B3F13B17432D8F1E"/>
    <w:rsid w:val="008E1F6E"/>
    <w:rPr>
      <w:kern w:val="2"/>
      <w14:ligatures w14:val="standardContextual"/>
    </w:rPr>
  </w:style>
  <w:style w:type="paragraph" w:customStyle="1" w:styleId="3E9B26FA3076481CB973A36023D6EB77">
    <w:name w:val="3E9B26FA3076481CB973A36023D6EB77"/>
    <w:rsid w:val="008E1F6E"/>
    <w:rPr>
      <w:kern w:val="2"/>
      <w14:ligatures w14:val="standardContextual"/>
    </w:rPr>
  </w:style>
  <w:style w:type="paragraph" w:customStyle="1" w:styleId="25E6F7FF7268458B904DF31F83231B69">
    <w:name w:val="25E6F7FF7268458B904DF31F83231B69"/>
    <w:rsid w:val="008E1F6E"/>
    <w:rPr>
      <w:kern w:val="2"/>
      <w14:ligatures w14:val="standardContextual"/>
    </w:rPr>
  </w:style>
  <w:style w:type="paragraph" w:customStyle="1" w:styleId="5BFFEE0AB580412A8DAD9BC78F4E76AF">
    <w:name w:val="5BFFEE0AB580412A8DAD9BC78F4E76AF"/>
    <w:rsid w:val="008E1F6E"/>
    <w:rPr>
      <w:kern w:val="2"/>
      <w14:ligatures w14:val="standardContextual"/>
    </w:rPr>
  </w:style>
  <w:style w:type="paragraph" w:customStyle="1" w:styleId="D6FBFA2661D34375BA5D45BD1784A811">
    <w:name w:val="D6FBFA2661D34375BA5D45BD1784A811"/>
    <w:rsid w:val="008E1F6E"/>
    <w:rPr>
      <w:kern w:val="2"/>
      <w14:ligatures w14:val="standardContextual"/>
    </w:rPr>
  </w:style>
  <w:style w:type="paragraph" w:customStyle="1" w:styleId="4D496303E5184A2386B590671D1A7D3E">
    <w:name w:val="4D496303E5184A2386B590671D1A7D3E"/>
    <w:rsid w:val="008E1F6E"/>
    <w:rPr>
      <w:kern w:val="2"/>
      <w14:ligatures w14:val="standardContextual"/>
    </w:rPr>
  </w:style>
  <w:style w:type="paragraph" w:customStyle="1" w:styleId="F526AC4DAD26465795CB7922EEBBB388">
    <w:name w:val="F526AC4DAD26465795CB7922EEBBB388"/>
    <w:rsid w:val="008E1F6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C u s t o m > D u e D a t e C u s t o m < / D u e D a t e C u s t o m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C u s t o m > S h i p m e n t D a t e C u s t o m < / S h i p m e n t D a t e C u s t o m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2932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Guru Venkat</cp:lastModifiedBy>
  <cp:revision>1101</cp:revision>
  <dcterms:created xsi:type="dcterms:W3CDTF">2024-03-19T08:55:00Z</dcterms:created>
  <dcterms:modified xsi:type="dcterms:W3CDTF">2024-03-26T09:34:00Z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